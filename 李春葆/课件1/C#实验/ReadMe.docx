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48" w:rsidRDefault="00085BAE" w:rsidP="00FC0BDA">
      <w:pPr>
        <w:pStyle w:val="3"/>
      </w:pPr>
      <w:r>
        <w:rPr>
          <w:rFonts w:hint="eastAsia"/>
        </w:rPr>
        <w:t>本文件夹包含【</w:t>
      </w:r>
      <w:r>
        <w:rPr>
          <w:rFonts w:hint="eastAsia"/>
        </w:rPr>
        <w:t>C#</w:t>
      </w:r>
      <w:r>
        <w:rPr>
          <w:rFonts w:hint="eastAsia"/>
        </w:rPr>
        <w:t>程序设计教程（第</w:t>
      </w:r>
      <w:r>
        <w:rPr>
          <w:rFonts w:hint="eastAsia"/>
        </w:rPr>
        <w:t>3</w:t>
      </w:r>
      <w:r>
        <w:rPr>
          <w:rFonts w:hint="eastAsia"/>
        </w:rPr>
        <w:t>版）】</w:t>
      </w:r>
      <w:r w:rsidR="00A16900">
        <w:rPr>
          <w:rFonts w:hint="eastAsia"/>
        </w:rPr>
        <w:t>练习题</w:t>
      </w:r>
      <w:r w:rsidR="00A16900">
        <w:rPr>
          <w:rFonts w:hint="eastAsia"/>
        </w:rPr>
        <w:t>-</w:t>
      </w:r>
      <w:r w:rsidR="00F7235B">
        <w:rPr>
          <w:rFonts w:hint="eastAsia"/>
        </w:rPr>
        <w:t>上机实验</w:t>
      </w:r>
      <w:r w:rsidR="00A16900">
        <w:rPr>
          <w:rFonts w:hint="eastAsia"/>
        </w:rPr>
        <w:t>题</w:t>
      </w:r>
      <w:r>
        <w:rPr>
          <w:rFonts w:hint="eastAsia"/>
        </w:rPr>
        <w:t>的源程序</w:t>
      </w:r>
      <w:r w:rsidR="00A16900">
        <w:rPr>
          <w:rFonts w:hint="eastAsia"/>
        </w:rPr>
        <w:t>：</w:t>
      </w:r>
    </w:p>
    <w:p w:rsidR="00A16900" w:rsidRDefault="00A16900" w:rsidP="00085BA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）每章对应一个子文件夹，</w:t>
      </w:r>
      <w:r>
        <w:rPr>
          <w:rFonts w:hint="eastAsia"/>
        </w:rPr>
        <w:t>ch2</w:t>
      </w:r>
      <w:r>
        <w:rPr>
          <w:rFonts w:hint="eastAsia"/>
        </w:rPr>
        <w:t>子文件夹含第</w:t>
      </w:r>
      <w:r>
        <w:rPr>
          <w:rFonts w:hint="eastAsia"/>
        </w:rPr>
        <w:t>2</w:t>
      </w:r>
      <w:r>
        <w:rPr>
          <w:rFonts w:hint="eastAsia"/>
        </w:rPr>
        <w:t>章的</w:t>
      </w:r>
      <w:r w:rsidR="00F7235B">
        <w:rPr>
          <w:rFonts w:hint="eastAsia"/>
        </w:rPr>
        <w:t>上机实验题</w:t>
      </w:r>
      <w:r>
        <w:rPr>
          <w:rFonts w:hint="eastAsia"/>
        </w:rPr>
        <w:t>的源程序。</w:t>
      </w:r>
    </w:p>
    <w:p w:rsidR="00A16900" w:rsidRPr="00A16900" w:rsidRDefault="00A16900" w:rsidP="00085BA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）读者在启动</w:t>
      </w:r>
      <w:r>
        <w:rPr>
          <w:rFonts w:hint="eastAsia"/>
        </w:rPr>
        <w:t>Visual Studio 2012</w:t>
      </w:r>
      <w:r>
        <w:rPr>
          <w:rFonts w:hint="eastAsia"/>
        </w:rPr>
        <w:t>后，选择“文件</w:t>
      </w:r>
      <w:r>
        <w:rPr>
          <w:rFonts w:hint="eastAsia"/>
        </w:rPr>
        <w:t>|</w:t>
      </w:r>
      <w:r w:rsidR="00FC0BDA">
        <w:rPr>
          <w:rFonts w:hint="eastAsia"/>
        </w:rPr>
        <w:t>打开</w:t>
      </w:r>
      <w:r w:rsidR="00FC0BDA">
        <w:rPr>
          <w:rFonts w:hint="eastAsia"/>
        </w:rPr>
        <w:t>|</w:t>
      </w:r>
      <w:r w:rsidR="00FC0BDA">
        <w:rPr>
          <w:rFonts w:hint="eastAsia"/>
        </w:rPr>
        <w:t>项目</w:t>
      </w:r>
      <w:r w:rsidR="00FC0BDA">
        <w:rPr>
          <w:rFonts w:hint="eastAsia"/>
        </w:rPr>
        <w:t>/</w:t>
      </w:r>
      <w:r w:rsidR="00FC0BDA">
        <w:rPr>
          <w:rFonts w:hint="eastAsia"/>
        </w:rPr>
        <w:t>解决方案”命令或“文件</w:t>
      </w:r>
      <w:r w:rsidR="00FC0BDA">
        <w:rPr>
          <w:rFonts w:hint="eastAsia"/>
        </w:rPr>
        <w:t>|</w:t>
      </w:r>
      <w:r w:rsidR="00FC0BDA">
        <w:rPr>
          <w:rFonts w:hint="eastAsia"/>
        </w:rPr>
        <w:t>打开</w:t>
      </w:r>
      <w:r w:rsidR="00FC0BDA">
        <w:rPr>
          <w:rFonts w:hint="eastAsia"/>
        </w:rPr>
        <w:t>|</w:t>
      </w:r>
      <w:r w:rsidR="00FC0BDA">
        <w:rPr>
          <w:rFonts w:hint="eastAsia"/>
        </w:rPr>
        <w:t>网站”命令，在“打开项目”对话框中选择相应的项目即可。</w:t>
      </w:r>
    </w:p>
    <w:p w:rsidR="00085BAE" w:rsidRPr="00085BAE" w:rsidRDefault="00085BAE" w:rsidP="00085BAE"/>
    <w:sectPr w:rsidR="00085BAE" w:rsidRPr="00085BAE" w:rsidSect="006E0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433" w:h="14742"/>
      <w:pgMar w:top="1276" w:right="1106" w:bottom="1276" w:left="1106" w:header="709" w:footer="822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6C1" w:rsidRDefault="003346C1">
      <w:r>
        <w:separator/>
      </w:r>
    </w:p>
  </w:endnote>
  <w:endnote w:type="continuationSeparator" w:id="1">
    <w:p w:rsidR="003346C1" w:rsidRDefault="00334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汉仪中黑简">
    <w:altName w:val="宋体"/>
    <w:charset w:val="86"/>
    <w:family w:val="modern"/>
    <w:pitch w:val="fixed"/>
    <w:sig w:usb0="00000001" w:usb1="080E08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汉仪中等线简">
    <w:altName w:val="宋体"/>
    <w:charset w:val="86"/>
    <w:family w:val="auto"/>
    <w:pitch w:val="variable"/>
    <w:sig w:usb0="00000001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35B" w:rsidRDefault="00F7235B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35B" w:rsidRDefault="00F7235B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35B" w:rsidRDefault="00F7235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6C1" w:rsidRDefault="003346C1">
      <w:r>
        <w:separator/>
      </w:r>
    </w:p>
  </w:footnote>
  <w:footnote w:type="continuationSeparator" w:id="1">
    <w:p w:rsidR="003346C1" w:rsidRDefault="00334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BAD" w:rsidRDefault="00365BAD">
    <w:pPr>
      <w:pStyle w:val="af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BAD" w:rsidRDefault="00A869AB">
    <w:pPr>
      <w:pStyle w:val="af4"/>
      <w:pBdr>
        <w:bottom w:val="none" w:sz="0" w:space="0" w:color="auto"/>
      </w:pBdr>
    </w:pPr>
    <w:r>
      <w:rPr>
        <w:noProof/>
      </w:rPr>
      <w:pict>
        <v:group id="_x0000_s2091" style="position:absolute;left:0;text-align:left;margin-left:179.45pt;margin-top:-6.8pt;width:250.05pt;height:681.5pt;z-index:251657728" coordorigin="4695,573" coordsize="5001,13630">
          <v:group id="_x0000_s2061" style="position:absolute;left:4695;top:13721;width:1045;height:482;mso-position-horizontal:center" coordorigin="4733,13680" coordsize="1045,482" o:regroupid="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4733;top:13927;width:992;height:155">
              <v:imagedata r:id="rId1" o:title="botto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4744;top:13680;width:1034;height:482" filled="f" stroked="f">
              <v:stroke startarrowwidth="narrow" startarrowlength="short" endarrowwidth="narrow" endarrowlength="short"/>
              <v:textbox style="mso-next-textbox:#_x0000_s2063" inset="0,0,0,0">
                <w:txbxContent>
                  <w:p w:rsidR="00365BAD" w:rsidRDefault="00A869AB">
                    <w:pPr>
                      <w:ind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="00365BAD"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085BAE">
                      <w:rPr>
                        <w:rStyle w:val="af1"/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rStyle w:val="af1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v:group>
          <v:group id="_x0000_s2064" style="position:absolute;left:6062;top:573;width:3634;height:503" coordorigin="6062,573" coordsize="3634,503" o:regroupid="9">
            <v:line id="_x0000_s2065" style="position:absolute;flip:x y" from="6428,692" to="9546,694" strokecolor="#333">
              <v:stroke startarrowwidth="narrow" startarrowlength="short" endarrowwidth="narrow" endarrowlength="short"/>
            </v:line>
            <v:group id="_x0000_s2066" style="position:absolute;left:9544;top:684;width:152;height:283" coordorigin="9504,660" coordsize="152,283">
              <v:rect id="_x0000_s2067" style="position:absolute;left:9504;top:660;width:74;height:283;flip:x" fillcolor="black" stroked="f">
                <v:stroke startarrowwidth="narrow" startarrowlength="short" endarrowwidth="narrow" endarrowlength="short"/>
                <v:textbox inset="0,0,0,0"/>
              </v:rect>
              <v:rect id="_x0000_s2068" style="position:absolute;left:9571;top:660;width:85;height:283;flip:x" fillcolor="#969696" stroked="f">
                <v:stroke startarrowwidth="narrow" startarrowlength="short" endarrowwidth="narrow" endarrowlength="short"/>
                <v:textbox inset="0,0,0,0"/>
              </v:rect>
            </v:group>
            <v:shape id="_x0000_s2069" type="#_x0000_t202" style="position:absolute;left:6360;top:573;width:2954;height:503;flip:x;mso-wrap-edited:f" filled="f" stroked="f">
              <v:textbox style="mso-next-textbox:#_x0000_s2069">
                <w:txbxContent>
                  <w:p w:rsidR="00365BAD" w:rsidRDefault="00365BAD">
                    <w:pPr>
                      <w:ind w:firstLine="0"/>
                      <w:rPr>
                        <w:rFonts w:ascii="Arial" w:eastAsia="汉仪中等线简" w:hAnsi="Arial" w:cs="Arial"/>
                        <w:sz w:val="18"/>
                      </w:rPr>
                    </w:pP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>第</w:t>
                    </w: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>1</w:t>
                    </w: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>章</w:t>
                    </w:r>
                    <w:r>
                      <w:rPr>
                        <w:rFonts w:ascii="Arial" w:eastAsia="汉仪中等线简" w:hAnsi="Arial" w:cs="Arial"/>
                        <w:noProof/>
                        <w:sz w:val="18"/>
                      </w:rPr>
                      <w:t xml:space="preserve">  </w:t>
                    </w:r>
                    <w:r>
                      <w:rPr>
                        <w:rFonts w:ascii="Arial" w:eastAsia="汉仪中等线简" w:hAnsi="Arial" w:cs="Arial" w:hint="eastAsia"/>
                        <w:noProof/>
                        <w:sz w:val="18"/>
                      </w:rPr>
                      <w:t>C#</w:t>
                    </w:r>
                    <w:r>
                      <w:rPr>
                        <w:rFonts w:ascii="Arial" w:eastAsia="汉仪中等线简" w:hAnsi="Arial" w:cs="Arial" w:hint="eastAsia"/>
                        <w:sz w:val="18"/>
                        <w:szCs w:val="18"/>
                      </w:rPr>
                      <w:t>概述</w:t>
                    </w:r>
                  </w:p>
                </w:txbxContent>
              </v:textbox>
            </v:shape>
            <v:line id="_x0000_s2070" style="position:absolute;flip:x" from="6062,1004" to="7196,1004" strokecolor="#333"/>
          </v:group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BAD" w:rsidRDefault="00365BAD">
    <w:pPr>
      <w:pStyle w:val="af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540"/>
    <w:multiLevelType w:val="hybridMultilevel"/>
    <w:tmpl w:val="37B2FCEE"/>
    <w:lvl w:ilvl="0" w:tplc="8D1E1B0A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903FFE"/>
    <w:multiLevelType w:val="hybridMultilevel"/>
    <w:tmpl w:val="461E3EA4"/>
    <w:lvl w:ilvl="0" w:tplc="6730F74E">
      <w:start w:val="1"/>
      <w:numFmt w:val="decimal"/>
      <w:pStyle w:val="a"/>
      <w:lvlText w:val="%1:"/>
      <w:lvlJc w:val="left"/>
      <w:pPr>
        <w:tabs>
          <w:tab w:val="num" w:pos="785"/>
        </w:tabs>
        <w:ind w:left="743" w:hanging="318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E70376"/>
    <w:multiLevelType w:val="hybridMultilevel"/>
    <w:tmpl w:val="C5E461E8"/>
    <w:lvl w:ilvl="0" w:tplc="513E4AE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FDC29BD"/>
    <w:multiLevelType w:val="hybridMultilevel"/>
    <w:tmpl w:val="C08AF3F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1A891DE4"/>
    <w:multiLevelType w:val="hybridMultilevel"/>
    <w:tmpl w:val="ED708F68"/>
    <w:lvl w:ilvl="0" w:tplc="3A264C6C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F413AE"/>
    <w:multiLevelType w:val="hybridMultilevel"/>
    <w:tmpl w:val="4AAE73FE"/>
    <w:lvl w:ilvl="0" w:tplc="0C66E03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EC5224D"/>
    <w:multiLevelType w:val="hybridMultilevel"/>
    <w:tmpl w:val="3F2AB28A"/>
    <w:lvl w:ilvl="0" w:tplc="638EDC9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68F7DCA"/>
    <w:multiLevelType w:val="hybridMultilevel"/>
    <w:tmpl w:val="227A250A"/>
    <w:lvl w:ilvl="0" w:tplc="E698FA5C">
      <w:start w:val="1"/>
      <w:numFmt w:val="decimal"/>
      <w:pStyle w:val="a0"/>
      <w:lvlText w:val="%1."/>
      <w:lvlJc w:val="left"/>
      <w:pPr>
        <w:tabs>
          <w:tab w:val="num" w:pos="785"/>
        </w:tabs>
        <w:ind w:left="743" w:hanging="3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8A033B7"/>
    <w:multiLevelType w:val="hybridMultilevel"/>
    <w:tmpl w:val="3E8AB190"/>
    <w:lvl w:ilvl="0" w:tplc="9E407044">
      <w:start w:val="1"/>
      <w:numFmt w:val="bullet"/>
      <w:lvlText w:val=""/>
      <w:lvlJc w:val="left"/>
      <w:pPr>
        <w:tabs>
          <w:tab w:val="num" w:pos="714"/>
        </w:tabs>
        <w:ind w:left="714" w:hanging="289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9732E00"/>
    <w:multiLevelType w:val="multilevel"/>
    <w:tmpl w:val="F1B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6B1F68"/>
    <w:multiLevelType w:val="hybridMultilevel"/>
    <w:tmpl w:val="D0AAAACE"/>
    <w:lvl w:ilvl="0" w:tplc="333E3874">
      <w:start w:val="1"/>
      <w:numFmt w:val="bullet"/>
      <w:pStyle w:val="a1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44373E0E"/>
    <w:multiLevelType w:val="singleLevel"/>
    <w:tmpl w:val="AE5EDD84"/>
    <w:lvl w:ilvl="0">
      <w:numFmt w:val="bullet"/>
      <w:lvlText w:val="●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2">
    <w:nsid w:val="50B31E9E"/>
    <w:multiLevelType w:val="hybridMultilevel"/>
    <w:tmpl w:val="52607E82"/>
    <w:lvl w:ilvl="0" w:tplc="35683602">
      <w:start w:val="1"/>
      <w:numFmt w:val="bullet"/>
      <w:pStyle w:val="1"/>
      <w:lvlText w:val=""/>
      <w:lvlJc w:val="left"/>
      <w:pPr>
        <w:ind w:left="845" w:hanging="42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54D830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4">
    <w:nsid w:val="620B10C6"/>
    <w:multiLevelType w:val="multilevel"/>
    <w:tmpl w:val="38F4706E"/>
    <w:lvl w:ilvl="0">
      <w:start w:val="4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62800C76"/>
    <w:multiLevelType w:val="hybridMultilevel"/>
    <w:tmpl w:val="56C06B34"/>
    <w:lvl w:ilvl="0" w:tplc="F5788A1E">
      <w:start w:val="1"/>
      <w:numFmt w:val="bullet"/>
      <w:lvlText w:val="·"/>
      <w:lvlJc w:val="left"/>
      <w:pPr>
        <w:tabs>
          <w:tab w:val="num" w:pos="1145"/>
        </w:tabs>
        <w:ind w:left="765" w:hanging="340"/>
      </w:pPr>
      <w:rPr>
        <w:rFonts w:ascii="宋体" w:eastAsia="宋体" w:hAnsi="Symbo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6CBB11E8"/>
    <w:multiLevelType w:val="hybridMultilevel"/>
    <w:tmpl w:val="34445ABC"/>
    <w:lvl w:ilvl="0" w:tplc="8BEA1304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6DA94861"/>
    <w:multiLevelType w:val="hybridMultilevel"/>
    <w:tmpl w:val="C8F845E8"/>
    <w:lvl w:ilvl="0" w:tplc="91A6F962">
      <w:start w:val="1"/>
      <w:numFmt w:val="bullet"/>
      <w:lvlText w:val=""/>
      <w:lvlJc w:val="left"/>
      <w:pPr>
        <w:tabs>
          <w:tab w:val="num" w:pos="845"/>
        </w:tabs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6FCA6854"/>
    <w:multiLevelType w:val="hybridMultilevel"/>
    <w:tmpl w:val="7BA03C6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74BF181A"/>
    <w:multiLevelType w:val="hybridMultilevel"/>
    <w:tmpl w:val="DE0E7036"/>
    <w:lvl w:ilvl="0" w:tplc="F636F91A">
      <w:start w:val="1"/>
      <w:numFmt w:val="bullet"/>
      <w:pStyle w:val="a2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75D65FA8"/>
    <w:multiLevelType w:val="hybridMultilevel"/>
    <w:tmpl w:val="C08E8710"/>
    <w:lvl w:ilvl="0" w:tplc="24FEA386">
      <w:start w:val="1"/>
      <w:numFmt w:val="bullet"/>
      <w:lvlText w:val=""/>
      <w:lvlJc w:val="left"/>
      <w:pPr>
        <w:tabs>
          <w:tab w:val="num" w:pos="1145"/>
        </w:tabs>
        <w:ind w:left="765" w:hanging="34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7AEC70BA"/>
    <w:multiLevelType w:val="hybridMultilevel"/>
    <w:tmpl w:val="BC64C752"/>
    <w:lvl w:ilvl="0" w:tplc="513E4AEE">
      <w:start w:val="1"/>
      <w:numFmt w:val="bullet"/>
      <w:lvlText w:val="·"/>
      <w:lvlJc w:val="left"/>
      <w:pPr>
        <w:ind w:left="845" w:hanging="42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17"/>
  </w:num>
  <w:num w:numId="5">
    <w:abstractNumId w:val="14"/>
  </w:num>
  <w:num w:numId="6">
    <w:abstractNumId w:val="2"/>
  </w:num>
  <w:num w:numId="7">
    <w:abstractNumId w:val="16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15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13"/>
  </w:num>
  <w:num w:numId="19">
    <w:abstractNumId w:val="20"/>
  </w:num>
  <w:num w:numId="20">
    <w:abstractNumId w:val="9"/>
  </w:num>
  <w:num w:numId="21">
    <w:abstractNumId w:val="3"/>
  </w:num>
  <w:num w:numId="22">
    <w:abstractNumId w:val="4"/>
  </w:num>
  <w:num w:numId="23">
    <w:abstractNumId w:val="21"/>
  </w:num>
  <w:num w:numId="24">
    <w:abstractNumId w:val="12"/>
  </w:num>
  <w:num w:numId="25">
    <w:abstractNumId w:val="18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bordersDoNotSurroundHeader/>
  <w:bordersDoNotSurroundFooter/>
  <w:attachedTemplate r:id="rId1"/>
  <w:linkStyles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>
      <v:stroke endarrow="classic" endarrowwidth="narrow"/>
      <o:colormru v:ext="edit" colors="#b2b2b2,#ddd"/>
      <o:colormenu v:ext="edit" fillcolor="none [2732]" strokecolor="maroon"/>
    </o:shapedefaults>
    <o:shapelayout v:ext="edit">
      <o:idmap v:ext="edit" data="2"/>
      <o:regrouptable v:ext="edit">
        <o:entry new="1" old="0"/>
        <o:entry new="2" old="1"/>
        <o:entry new="3" old="0"/>
        <o:entry new="4" old="3"/>
        <o:entry new="5" old="0"/>
        <o:entry new="6" old="5"/>
        <o:entry new="7" old="0"/>
        <o:entry new="8" old="0"/>
        <o:entry new="9" old="0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6BB"/>
    <w:rsid w:val="00000300"/>
    <w:rsid w:val="000005A7"/>
    <w:rsid w:val="0000084B"/>
    <w:rsid w:val="00001AB4"/>
    <w:rsid w:val="0000278A"/>
    <w:rsid w:val="0000284E"/>
    <w:rsid w:val="000028D4"/>
    <w:rsid w:val="00003338"/>
    <w:rsid w:val="00006820"/>
    <w:rsid w:val="00010650"/>
    <w:rsid w:val="00011306"/>
    <w:rsid w:val="0001187D"/>
    <w:rsid w:val="00012855"/>
    <w:rsid w:val="0001400E"/>
    <w:rsid w:val="0001693D"/>
    <w:rsid w:val="0001743B"/>
    <w:rsid w:val="00020414"/>
    <w:rsid w:val="00020619"/>
    <w:rsid w:val="0002222D"/>
    <w:rsid w:val="00022DAB"/>
    <w:rsid w:val="000242B8"/>
    <w:rsid w:val="000245A7"/>
    <w:rsid w:val="00026194"/>
    <w:rsid w:val="00026C8B"/>
    <w:rsid w:val="00027CC8"/>
    <w:rsid w:val="000317A1"/>
    <w:rsid w:val="000325DE"/>
    <w:rsid w:val="000330CD"/>
    <w:rsid w:val="00033F9C"/>
    <w:rsid w:val="00034945"/>
    <w:rsid w:val="00035614"/>
    <w:rsid w:val="000356CF"/>
    <w:rsid w:val="000360CA"/>
    <w:rsid w:val="00037451"/>
    <w:rsid w:val="000375CC"/>
    <w:rsid w:val="000379A2"/>
    <w:rsid w:val="0004069C"/>
    <w:rsid w:val="00040E08"/>
    <w:rsid w:val="000459AC"/>
    <w:rsid w:val="00046B52"/>
    <w:rsid w:val="00046FBB"/>
    <w:rsid w:val="000473E1"/>
    <w:rsid w:val="00050347"/>
    <w:rsid w:val="00052F41"/>
    <w:rsid w:val="00052F66"/>
    <w:rsid w:val="00053A14"/>
    <w:rsid w:val="000542FA"/>
    <w:rsid w:val="00054328"/>
    <w:rsid w:val="0005457D"/>
    <w:rsid w:val="0005692F"/>
    <w:rsid w:val="00056B2D"/>
    <w:rsid w:val="00063C8D"/>
    <w:rsid w:val="000652C2"/>
    <w:rsid w:val="000700A9"/>
    <w:rsid w:val="00070D2C"/>
    <w:rsid w:val="00075A2D"/>
    <w:rsid w:val="00080616"/>
    <w:rsid w:val="00082B7E"/>
    <w:rsid w:val="00083097"/>
    <w:rsid w:val="00083653"/>
    <w:rsid w:val="00083EEA"/>
    <w:rsid w:val="000840CF"/>
    <w:rsid w:val="00084A30"/>
    <w:rsid w:val="00085BAE"/>
    <w:rsid w:val="00086A0B"/>
    <w:rsid w:val="00087D51"/>
    <w:rsid w:val="0009056E"/>
    <w:rsid w:val="00090C0F"/>
    <w:rsid w:val="00091174"/>
    <w:rsid w:val="000912E1"/>
    <w:rsid w:val="00092969"/>
    <w:rsid w:val="00092E60"/>
    <w:rsid w:val="000936C5"/>
    <w:rsid w:val="00093F75"/>
    <w:rsid w:val="0009456C"/>
    <w:rsid w:val="000946B4"/>
    <w:rsid w:val="00095013"/>
    <w:rsid w:val="00097DF4"/>
    <w:rsid w:val="000A02C2"/>
    <w:rsid w:val="000A1751"/>
    <w:rsid w:val="000A2BFF"/>
    <w:rsid w:val="000A4423"/>
    <w:rsid w:val="000A55CD"/>
    <w:rsid w:val="000A5B36"/>
    <w:rsid w:val="000A5FDA"/>
    <w:rsid w:val="000A6A58"/>
    <w:rsid w:val="000A7AA6"/>
    <w:rsid w:val="000A7CD3"/>
    <w:rsid w:val="000B068B"/>
    <w:rsid w:val="000B0AF0"/>
    <w:rsid w:val="000B0E60"/>
    <w:rsid w:val="000B0FE3"/>
    <w:rsid w:val="000B131C"/>
    <w:rsid w:val="000B1806"/>
    <w:rsid w:val="000B1ED5"/>
    <w:rsid w:val="000B3934"/>
    <w:rsid w:val="000B3D17"/>
    <w:rsid w:val="000B6129"/>
    <w:rsid w:val="000B6D09"/>
    <w:rsid w:val="000C1B4E"/>
    <w:rsid w:val="000C2807"/>
    <w:rsid w:val="000C2F99"/>
    <w:rsid w:val="000C3D22"/>
    <w:rsid w:val="000C5FDE"/>
    <w:rsid w:val="000D1312"/>
    <w:rsid w:val="000D137C"/>
    <w:rsid w:val="000D30EC"/>
    <w:rsid w:val="000D51DA"/>
    <w:rsid w:val="000D54E0"/>
    <w:rsid w:val="000D585B"/>
    <w:rsid w:val="000E1B34"/>
    <w:rsid w:val="000E1CC8"/>
    <w:rsid w:val="000E37D5"/>
    <w:rsid w:val="000E5B50"/>
    <w:rsid w:val="000E5C2F"/>
    <w:rsid w:val="000E67B5"/>
    <w:rsid w:val="000F0742"/>
    <w:rsid w:val="000F164C"/>
    <w:rsid w:val="000F1D0E"/>
    <w:rsid w:val="000F4438"/>
    <w:rsid w:val="000F484D"/>
    <w:rsid w:val="000F4B40"/>
    <w:rsid w:val="000F5318"/>
    <w:rsid w:val="001007FB"/>
    <w:rsid w:val="00100F36"/>
    <w:rsid w:val="00103672"/>
    <w:rsid w:val="001042B4"/>
    <w:rsid w:val="00104741"/>
    <w:rsid w:val="0010498E"/>
    <w:rsid w:val="0010725D"/>
    <w:rsid w:val="0011032A"/>
    <w:rsid w:val="00113027"/>
    <w:rsid w:val="001137AE"/>
    <w:rsid w:val="001145CA"/>
    <w:rsid w:val="00120207"/>
    <w:rsid w:val="001208BB"/>
    <w:rsid w:val="00120E03"/>
    <w:rsid w:val="00120ED2"/>
    <w:rsid w:val="0012125A"/>
    <w:rsid w:val="0012253B"/>
    <w:rsid w:val="0012445A"/>
    <w:rsid w:val="00124BA5"/>
    <w:rsid w:val="00124BE0"/>
    <w:rsid w:val="00125CB4"/>
    <w:rsid w:val="001303A5"/>
    <w:rsid w:val="001309B8"/>
    <w:rsid w:val="00130E66"/>
    <w:rsid w:val="001326A7"/>
    <w:rsid w:val="00133F26"/>
    <w:rsid w:val="00137B15"/>
    <w:rsid w:val="001409A6"/>
    <w:rsid w:val="001425F3"/>
    <w:rsid w:val="00144151"/>
    <w:rsid w:val="0014665F"/>
    <w:rsid w:val="001471AF"/>
    <w:rsid w:val="00147A09"/>
    <w:rsid w:val="001508DD"/>
    <w:rsid w:val="00153D58"/>
    <w:rsid w:val="0015512A"/>
    <w:rsid w:val="001553F9"/>
    <w:rsid w:val="00155BA2"/>
    <w:rsid w:val="00156718"/>
    <w:rsid w:val="00156C7B"/>
    <w:rsid w:val="00161047"/>
    <w:rsid w:val="00162DA0"/>
    <w:rsid w:val="00163179"/>
    <w:rsid w:val="001650BC"/>
    <w:rsid w:val="001661A5"/>
    <w:rsid w:val="001670C4"/>
    <w:rsid w:val="0017089F"/>
    <w:rsid w:val="00172808"/>
    <w:rsid w:val="00172FD4"/>
    <w:rsid w:val="00173D90"/>
    <w:rsid w:val="001741C4"/>
    <w:rsid w:val="00174222"/>
    <w:rsid w:val="0017522C"/>
    <w:rsid w:val="00182C28"/>
    <w:rsid w:val="00182D13"/>
    <w:rsid w:val="0018344B"/>
    <w:rsid w:val="00184EEF"/>
    <w:rsid w:val="001912D9"/>
    <w:rsid w:val="0019167C"/>
    <w:rsid w:val="00191EAA"/>
    <w:rsid w:val="00192E3D"/>
    <w:rsid w:val="00193166"/>
    <w:rsid w:val="001933C1"/>
    <w:rsid w:val="00193E25"/>
    <w:rsid w:val="00195AF8"/>
    <w:rsid w:val="0019705A"/>
    <w:rsid w:val="0019706A"/>
    <w:rsid w:val="001978F0"/>
    <w:rsid w:val="001A1FAF"/>
    <w:rsid w:val="001A3B4C"/>
    <w:rsid w:val="001A3F8A"/>
    <w:rsid w:val="001A3FD3"/>
    <w:rsid w:val="001A429D"/>
    <w:rsid w:val="001A4F4E"/>
    <w:rsid w:val="001A51C4"/>
    <w:rsid w:val="001B087C"/>
    <w:rsid w:val="001B4260"/>
    <w:rsid w:val="001B4D88"/>
    <w:rsid w:val="001B60C6"/>
    <w:rsid w:val="001B68DA"/>
    <w:rsid w:val="001C021E"/>
    <w:rsid w:val="001C0D30"/>
    <w:rsid w:val="001C0EC2"/>
    <w:rsid w:val="001C11DB"/>
    <w:rsid w:val="001C2E1F"/>
    <w:rsid w:val="001C31CF"/>
    <w:rsid w:val="001C3BBC"/>
    <w:rsid w:val="001C40F8"/>
    <w:rsid w:val="001C4680"/>
    <w:rsid w:val="001C4E1C"/>
    <w:rsid w:val="001C5340"/>
    <w:rsid w:val="001D01B3"/>
    <w:rsid w:val="001D1415"/>
    <w:rsid w:val="001D179F"/>
    <w:rsid w:val="001D2661"/>
    <w:rsid w:val="001D2E58"/>
    <w:rsid w:val="001D3676"/>
    <w:rsid w:val="001D43E5"/>
    <w:rsid w:val="001D5606"/>
    <w:rsid w:val="001D79E8"/>
    <w:rsid w:val="001E14FB"/>
    <w:rsid w:val="001E1B97"/>
    <w:rsid w:val="001E3788"/>
    <w:rsid w:val="001E4A76"/>
    <w:rsid w:val="001E50A1"/>
    <w:rsid w:val="001E5729"/>
    <w:rsid w:val="001E6CC3"/>
    <w:rsid w:val="001F17AB"/>
    <w:rsid w:val="001F26B6"/>
    <w:rsid w:val="001F2DC8"/>
    <w:rsid w:val="001F2EA2"/>
    <w:rsid w:val="001F3C62"/>
    <w:rsid w:val="001F4CB6"/>
    <w:rsid w:val="001F50BE"/>
    <w:rsid w:val="001F50DA"/>
    <w:rsid w:val="001F5528"/>
    <w:rsid w:val="001F5A2F"/>
    <w:rsid w:val="001F74A8"/>
    <w:rsid w:val="00200DB0"/>
    <w:rsid w:val="002010C8"/>
    <w:rsid w:val="0020191C"/>
    <w:rsid w:val="00202352"/>
    <w:rsid w:val="002025F8"/>
    <w:rsid w:val="00203BDB"/>
    <w:rsid w:val="0020539B"/>
    <w:rsid w:val="00205ED8"/>
    <w:rsid w:val="00206F08"/>
    <w:rsid w:val="0020746F"/>
    <w:rsid w:val="00211222"/>
    <w:rsid w:val="00211565"/>
    <w:rsid w:val="00211AA1"/>
    <w:rsid w:val="00211DB0"/>
    <w:rsid w:val="00211DF1"/>
    <w:rsid w:val="00212790"/>
    <w:rsid w:val="00213FDA"/>
    <w:rsid w:val="00217634"/>
    <w:rsid w:val="002179E6"/>
    <w:rsid w:val="002214B0"/>
    <w:rsid w:val="00223DA1"/>
    <w:rsid w:val="00225479"/>
    <w:rsid w:val="002329D2"/>
    <w:rsid w:val="00233A2C"/>
    <w:rsid w:val="00234392"/>
    <w:rsid w:val="0023442D"/>
    <w:rsid w:val="00236BF3"/>
    <w:rsid w:val="0023785F"/>
    <w:rsid w:val="002403F0"/>
    <w:rsid w:val="0024198A"/>
    <w:rsid w:val="00241AA8"/>
    <w:rsid w:val="00242965"/>
    <w:rsid w:val="00243819"/>
    <w:rsid w:val="00245405"/>
    <w:rsid w:val="0024579D"/>
    <w:rsid w:val="002463A4"/>
    <w:rsid w:val="00246EEC"/>
    <w:rsid w:val="00247F92"/>
    <w:rsid w:val="002503BD"/>
    <w:rsid w:val="00252807"/>
    <w:rsid w:val="00253757"/>
    <w:rsid w:val="00253BB2"/>
    <w:rsid w:val="0025405D"/>
    <w:rsid w:val="0025455B"/>
    <w:rsid w:val="0026010D"/>
    <w:rsid w:val="002601F0"/>
    <w:rsid w:val="0026235F"/>
    <w:rsid w:val="002628AD"/>
    <w:rsid w:val="00263EDA"/>
    <w:rsid w:val="002676BB"/>
    <w:rsid w:val="002678E8"/>
    <w:rsid w:val="0027048C"/>
    <w:rsid w:val="0027178C"/>
    <w:rsid w:val="00273B2C"/>
    <w:rsid w:val="00273C2B"/>
    <w:rsid w:val="00274A8C"/>
    <w:rsid w:val="00276811"/>
    <w:rsid w:val="00280751"/>
    <w:rsid w:val="002819E3"/>
    <w:rsid w:val="002820D2"/>
    <w:rsid w:val="00282CDB"/>
    <w:rsid w:val="00284315"/>
    <w:rsid w:val="00284889"/>
    <w:rsid w:val="00284988"/>
    <w:rsid w:val="002867CA"/>
    <w:rsid w:val="00287853"/>
    <w:rsid w:val="00287A22"/>
    <w:rsid w:val="00290EED"/>
    <w:rsid w:val="00291776"/>
    <w:rsid w:val="002923C3"/>
    <w:rsid w:val="0029321F"/>
    <w:rsid w:val="00295621"/>
    <w:rsid w:val="00295B9C"/>
    <w:rsid w:val="00295FC0"/>
    <w:rsid w:val="002A07F0"/>
    <w:rsid w:val="002A1906"/>
    <w:rsid w:val="002A36BD"/>
    <w:rsid w:val="002A3CE7"/>
    <w:rsid w:val="002A4D5B"/>
    <w:rsid w:val="002A63F3"/>
    <w:rsid w:val="002A69A8"/>
    <w:rsid w:val="002A6A0B"/>
    <w:rsid w:val="002A7C23"/>
    <w:rsid w:val="002B03E9"/>
    <w:rsid w:val="002B0722"/>
    <w:rsid w:val="002B2D2E"/>
    <w:rsid w:val="002B32DF"/>
    <w:rsid w:val="002B38D2"/>
    <w:rsid w:val="002B4364"/>
    <w:rsid w:val="002B498A"/>
    <w:rsid w:val="002B4AFB"/>
    <w:rsid w:val="002B5B8C"/>
    <w:rsid w:val="002B6FAA"/>
    <w:rsid w:val="002B7CAB"/>
    <w:rsid w:val="002C0616"/>
    <w:rsid w:val="002C0BF3"/>
    <w:rsid w:val="002C1CEA"/>
    <w:rsid w:val="002C1FD2"/>
    <w:rsid w:val="002C260B"/>
    <w:rsid w:val="002C55C2"/>
    <w:rsid w:val="002C7E24"/>
    <w:rsid w:val="002D098F"/>
    <w:rsid w:val="002D1F08"/>
    <w:rsid w:val="002D4848"/>
    <w:rsid w:val="002D50D6"/>
    <w:rsid w:val="002E020D"/>
    <w:rsid w:val="002E06DA"/>
    <w:rsid w:val="002E1159"/>
    <w:rsid w:val="002E248F"/>
    <w:rsid w:val="002E2586"/>
    <w:rsid w:val="002E6424"/>
    <w:rsid w:val="002E6CD9"/>
    <w:rsid w:val="002F0101"/>
    <w:rsid w:val="002F1A51"/>
    <w:rsid w:val="002F1DF9"/>
    <w:rsid w:val="002F23B0"/>
    <w:rsid w:val="002F4288"/>
    <w:rsid w:val="002F5987"/>
    <w:rsid w:val="002F6306"/>
    <w:rsid w:val="002F6DF6"/>
    <w:rsid w:val="002F7A24"/>
    <w:rsid w:val="003019EC"/>
    <w:rsid w:val="00305EAB"/>
    <w:rsid w:val="003102A2"/>
    <w:rsid w:val="00310E6D"/>
    <w:rsid w:val="00311AD2"/>
    <w:rsid w:val="00312827"/>
    <w:rsid w:val="00312DD6"/>
    <w:rsid w:val="0031301A"/>
    <w:rsid w:val="00314316"/>
    <w:rsid w:val="003148D7"/>
    <w:rsid w:val="00314F41"/>
    <w:rsid w:val="00315773"/>
    <w:rsid w:val="00316AB2"/>
    <w:rsid w:val="00317843"/>
    <w:rsid w:val="00317E07"/>
    <w:rsid w:val="00321D65"/>
    <w:rsid w:val="00322516"/>
    <w:rsid w:val="0032275C"/>
    <w:rsid w:val="00322EBF"/>
    <w:rsid w:val="0032440C"/>
    <w:rsid w:val="0032457B"/>
    <w:rsid w:val="00324D01"/>
    <w:rsid w:val="00326B0E"/>
    <w:rsid w:val="00327691"/>
    <w:rsid w:val="00330712"/>
    <w:rsid w:val="00330CE9"/>
    <w:rsid w:val="003312AC"/>
    <w:rsid w:val="00332A0D"/>
    <w:rsid w:val="003330C4"/>
    <w:rsid w:val="003331CD"/>
    <w:rsid w:val="00333FF0"/>
    <w:rsid w:val="003346C1"/>
    <w:rsid w:val="0033483A"/>
    <w:rsid w:val="00334925"/>
    <w:rsid w:val="00334DCF"/>
    <w:rsid w:val="00335A61"/>
    <w:rsid w:val="0033610D"/>
    <w:rsid w:val="00336CB9"/>
    <w:rsid w:val="003371C0"/>
    <w:rsid w:val="00337690"/>
    <w:rsid w:val="00341384"/>
    <w:rsid w:val="00342021"/>
    <w:rsid w:val="00342E5F"/>
    <w:rsid w:val="00343620"/>
    <w:rsid w:val="00347964"/>
    <w:rsid w:val="00350B80"/>
    <w:rsid w:val="0035124D"/>
    <w:rsid w:val="00352235"/>
    <w:rsid w:val="00355B52"/>
    <w:rsid w:val="003562F0"/>
    <w:rsid w:val="003565D6"/>
    <w:rsid w:val="00356A89"/>
    <w:rsid w:val="00360A9E"/>
    <w:rsid w:val="00362313"/>
    <w:rsid w:val="0036329D"/>
    <w:rsid w:val="00363EE2"/>
    <w:rsid w:val="00364F7A"/>
    <w:rsid w:val="00365491"/>
    <w:rsid w:val="00365BAD"/>
    <w:rsid w:val="00370C51"/>
    <w:rsid w:val="00370E5F"/>
    <w:rsid w:val="00371662"/>
    <w:rsid w:val="00372996"/>
    <w:rsid w:val="00372E18"/>
    <w:rsid w:val="00375AB9"/>
    <w:rsid w:val="00375C76"/>
    <w:rsid w:val="00376805"/>
    <w:rsid w:val="00380E31"/>
    <w:rsid w:val="00381BAC"/>
    <w:rsid w:val="00381F48"/>
    <w:rsid w:val="00382374"/>
    <w:rsid w:val="0038348E"/>
    <w:rsid w:val="00383A78"/>
    <w:rsid w:val="00385170"/>
    <w:rsid w:val="003901D5"/>
    <w:rsid w:val="003909E0"/>
    <w:rsid w:val="00392702"/>
    <w:rsid w:val="003927CC"/>
    <w:rsid w:val="00397FBD"/>
    <w:rsid w:val="003A120F"/>
    <w:rsid w:val="003A1F3C"/>
    <w:rsid w:val="003A24C6"/>
    <w:rsid w:val="003A2DDA"/>
    <w:rsid w:val="003A3767"/>
    <w:rsid w:val="003A3861"/>
    <w:rsid w:val="003A3975"/>
    <w:rsid w:val="003A39CD"/>
    <w:rsid w:val="003A465A"/>
    <w:rsid w:val="003A4D60"/>
    <w:rsid w:val="003A5C57"/>
    <w:rsid w:val="003B2555"/>
    <w:rsid w:val="003B27A0"/>
    <w:rsid w:val="003B2C89"/>
    <w:rsid w:val="003B3FEC"/>
    <w:rsid w:val="003B64A7"/>
    <w:rsid w:val="003C05A9"/>
    <w:rsid w:val="003C223D"/>
    <w:rsid w:val="003C3352"/>
    <w:rsid w:val="003C36B9"/>
    <w:rsid w:val="003C3F7E"/>
    <w:rsid w:val="003C4257"/>
    <w:rsid w:val="003C54C6"/>
    <w:rsid w:val="003C6472"/>
    <w:rsid w:val="003C68F7"/>
    <w:rsid w:val="003C7822"/>
    <w:rsid w:val="003D035C"/>
    <w:rsid w:val="003D1F47"/>
    <w:rsid w:val="003D31C2"/>
    <w:rsid w:val="003D70A5"/>
    <w:rsid w:val="003E0EB1"/>
    <w:rsid w:val="003E1CA6"/>
    <w:rsid w:val="003E3119"/>
    <w:rsid w:val="003E4214"/>
    <w:rsid w:val="003E43BA"/>
    <w:rsid w:val="003E4E48"/>
    <w:rsid w:val="003E6A77"/>
    <w:rsid w:val="003E7DBB"/>
    <w:rsid w:val="003F0435"/>
    <w:rsid w:val="003F09B8"/>
    <w:rsid w:val="003F1231"/>
    <w:rsid w:val="003F132E"/>
    <w:rsid w:val="003F1902"/>
    <w:rsid w:val="003F1B65"/>
    <w:rsid w:val="003F1E87"/>
    <w:rsid w:val="003F2E2F"/>
    <w:rsid w:val="003F3C8F"/>
    <w:rsid w:val="003F67B4"/>
    <w:rsid w:val="0040049F"/>
    <w:rsid w:val="004004C0"/>
    <w:rsid w:val="0040062D"/>
    <w:rsid w:val="00400B13"/>
    <w:rsid w:val="0040264F"/>
    <w:rsid w:val="00403269"/>
    <w:rsid w:val="0040387F"/>
    <w:rsid w:val="004040D8"/>
    <w:rsid w:val="00404323"/>
    <w:rsid w:val="0040433D"/>
    <w:rsid w:val="00404595"/>
    <w:rsid w:val="004058FC"/>
    <w:rsid w:val="00406CED"/>
    <w:rsid w:val="00410CF0"/>
    <w:rsid w:val="00411928"/>
    <w:rsid w:val="00412EBE"/>
    <w:rsid w:val="00412EFC"/>
    <w:rsid w:val="00414DD1"/>
    <w:rsid w:val="00416857"/>
    <w:rsid w:val="004232A8"/>
    <w:rsid w:val="0042444D"/>
    <w:rsid w:val="00425B95"/>
    <w:rsid w:val="00430691"/>
    <w:rsid w:val="004319ED"/>
    <w:rsid w:val="00431B2C"/>
    <w:rsid w:val="00431EE6"/>
    <w:rsid w:val="004336BF"/>
    <w:rsid w:val="004367B2"/>
    <w:rsid w:val="00437D09"/>
    <w:rsid w:val="00437DEB"/>
    <w:rsid w:val="004415E6"/>
    <w:rsid w:val="0044211C"/>
    <w:rsid w:val="004421E4"/>
    <w:rsid w:val="00442838"/>
    <w:rsid w:val="00442E54"/>
    <w:rsid w:val="0044325D"/>
    <w:rsid w:val="004432B7"/>
    <w:rsid w:val="0044506A"/>
    <w:rsid w:val="004456D0"/>
    <w:rsid w:val="00445723"/>
    <w:rsid w:val="00445F0B"/>
    <w:rsid w:val="00450141"/>
    <w:rsid w:val="00454275"/>
    <w:rsid w:val="00457198"/>
    <w:rsid w:val="00460DAC"/>
    <w:rsid w:val="004615F9"/>
    <w:rsid w:val="00461C18"/>
    <w:rsid w:val="00461D5A"/>
    <w:rsid w:val="00462A1F"/>
    <w:rsid w:val="0046686A"/>
    <w:rsid w:val="004677FB"/>
    <w:rsid w:val="00467C02"/>
    <w:rsid w:val="00470B42"/>
    <w:rsid w:val="004715F6"/>
    <w:rsid w:val="00473F23"/>
    <w:rsid w:val="00473FA4"/>
    <w:rsid w:val="00474F99"/>
    <w:rsid w:val="0047507B"/>
    <w:rsid w:val="0047606F"/>
    <w:rsid w:val="004767BF"/>
    <w:rsid w:val="00476E27"/>
    <w:rsid w:val="0047796E"/>
    <w:rsid w:val="00480319"/>
    <w:rsid w:val="00481413"/>
    <w:rsid w:val="004824C3"/>
    <w:rsid w:val="004830EC"/>
    <w:rsid w:val="004876FD"/>
    <w:rsid w:val="00492EB2"/>
    <w:rsid w:val="0049348D"/>
    <w:rsid w:val="004951F6"/>
    <w:rsid w:val="0049533D"/>
    <w:rsid w:val="00496677"/>
    <w:rsid w:val="004A2336"/>
    <w:rsid w:val="004A2CA2"/>
    <w:rsid w:val="004A2FFD"/>
    <w:rsid w:val="004A3ABE"/>
    <w:rsid w:val="004A47C1"/>
    <w:rsid w:val="004A643D"/>
    <w:rsid w:val="004B09E1"/>
    <w:rsid w:val="004B270C"/>
    <w:rsid w:val="004B283D"/>
    <w:rsid w:val="004B525F"/>
    <w:rsid w:val="004B6DC6"/>
    <w:rsid w:val="004C03D3"/>
    <w:rsid w:val="004C19BB"/>
    <w:rsid w:val="004C5216"/>
    <w:rsid w:val="004C5ACB"/>
    <w:rsid w:val="004C6E5A"/>
    <w:rsid w:val="004C732A"/>
    <w:rsid w:val="004C75E4"/>
    <w:rsid w:val="004D1702"/>
    <w:rsid w:val="004D3039"/>
    <w:rsid w:val="004D48D5"/>
    <w:rsid w:val="004D6207"/>
    <w:rsid w:val="004D787A"/>
    <w:rsid w:val="004E0D32"/>
    <w:rsid w:val="004E0F30"/>
    <w:rsid w:val="004E1C05"/>
    <w:rsid w:val="004E1CBD"/>
    <w:rsid w:val="004E1D85"/>
    <w:rsid w:val="004E25FB"/>
    <w:rsid w:val="004E2A85"/>
    <w:rsid w:val="004E45A5"/>
    <w:rsid w:val="004E5330"/>
    <w:rsid w:val="004E76E7"/>
    <w:rsid w:val="004F0934"/>
    <w:rsid w:val="004F0A17"/>
    <w:rsid w:val="004F0AA4"/>
    <w:rsid w:val="004F1D9F"/>
    <w:rsid w:val="004F2180"/>
    <w:rsid w:val="004F227D"/>
    <w:rsid w:val="004F3AB0"/>
    <w:rsid w:val="004F41DC"/>
    <w:rsid w:val="004F7577"/>
    <w:rsid w:val="004F7939"/>
    <w:rsid w:val="00500653"/>
    <w:rsid w:val="00500D00"/>
    <w:rsid w:val="00504597"/>
    <w:rsid w:val="00504FD1"/>
    <w:rsid w:val="0050511C"/>
    <w:rsid w:val="00507200"/>
    <w:rsid w:val="005120FB"/>
    <w:rsid w:val="00513008"/>
    <w:rsid w:val="005142AC"/>
    <w:rsid w:val="005147F1"/>
    <w:rsid w:val="00516B80"/>
    <w:rsid w:val="00520704"/>
    <w:rsid w:val="00521D92"/>
    <w:rsid w:val="00522C57"/>
    <w:rsid w:val="00522E7F"/>
    <w:rsid w:val="00523EEA"/>
    <w:rsid w:val="005278C5"/>
    <w:rsid w:val="00530AA5"/>
    <w:rsid w:val="00531E5A"/>
    <w:rsid w:val="005325D5"/>
    <w:rsid w:val="0053293C"/>
    <w:rsid w:val="00532D19"/>
    <w:rsid w:val="0053587B"/>
    <w:rsid w:val="005359FB"/>
    <w:rsid w:val="005361A4"/>
    <w:rsid w:val="00536CD8"/>
    <w:rsid w:val="00537051"/>
    <w:rsid w:val="00537C25"/>
    <w:rsid w:val="00540815"/>
    <w:rsid w:val="00542CF6"/>
    <w:rsid w:val="005433F8"/>
    <w:rsid w:val="005438B5"/>
    <w:rsid w:val="005439A9"/>
    <w:rsid w:val="00543D19"/>
    <w:rsid w:val="005446BD"/>
    <w:rsid w:val="00546081"/>
    <w:rsid w:val="00546095"/>
    <w:rsid w:val="005471A1"/>
    <w:rsid w:val="00547D07"/>
    <w:rsid w:val="00550486"/>
    <w:rsid w:val="00552279"/>
    <w:rsid w:val="00552C84"/>
    <w:rsid w:val="005545BA"/>
    <w:rsid w:val="00557747"/>
    <w:rsid w:val="0056053F"/>
    <w:rsid w:val="0056112B"/>
    <w:rsid w:val="00562D8E"/>
    <w:rsid w:val="00563331"/>
    <w:rsid w:val="0056419C"/>
    <w:rsid w:val="0056648D"/>
    <w:rsid w:val="00567E98"/>
    <w:rsid w:val="005707CF"/>
    <w:rsid w:val="0057105D"/>
    <w:rsid w:val="005721E3"/>
    <w:rsid w:val="005763C4"/>
    <w:rsid w:val="0057781D"/>
    <w:rsid w:val="00580AD2"/>
    <w:rsid w:val="00581713"/>
    <w:rsid w:val="005821D9"/>
    <w:rsid w:val="00582339"/>
    <w:rsid w:val="00582A6A"/>
    <w:rsid w:val="00582C05"/>
    <w:rsid w:val="00584847"/>
    <w:rsid w:val="00585D1E"/>
    <w:rsid w:val="00593089"/>
    <w:rsid w:val="005933C8"/>
    <w:rsid w:val="00593B32"/>
    <w:rsid w:val="00593DAC"/>
    <w:rsid w:val="00594DFC"/>
    <w:rsid w:val="0059537E"/>
    <w:rsid w:val="00596C9F"/>
    <w:rsid w:val="005A0034"/>
    <w:rsid w:val="005A0F59"/>
    <w:rsid w:val="005A24D7"/>
    <w:rsid w:val="005A2F55"/>
    <w:rsid w:val="005A32AC"/>
    <w:rsid w:val="005A3B2E"/>
    <w:rsid w:val="005A4CF0"/>
    <w:rsid w:val="005A5163"/>
    <w:rsid w:val="005A5E5D"/>
    <w:rsid w:val="005A6C91"/>
    <w:rsid w:val="005A7B5A"/>
    <w:rsid w:val="005B2843"/>
    <w:rsid w:val="005B2AEF"/>
    <w:rsid w:val="005B402D"/>
    <w:rsid w:val="005B5272"/>
    <w:rsid w:val="005B647E"/>
    <w:rsid w:val="005B6B69"/>
    <w:rsid w:val="005B78C9"/>
    <w:rsid w:val="005C1BAC"/>
    <w:rsid w:val="005C4A8F"/>
    <w:rsid w:val="005D0669"/>
    <w:rsid w:val="005D0739"/>
    <w:rsid w:val="005D3C2A"/>
    <w:rsid w:val="005D55C2"/>
    <w:rsid w:val="005D59E1"/>
    <w:rsid w:val="005D5D39"/>
    <w:rsid w:val="005D6410"/>
    <w:rsid w:val="005D6FE7"/>
    <w:rsid w:val="005E1AFC"/>
    <w:rsid w:val="005E1FFD"/>
    <w:rsid w:val="005E2A1F"/>
    <w:rsid w:val="005E2C5A"/>
    <w:rsid w:val="005E351B"/>
    <w:rsid w:val="005E3D74"/>
    <w:rsid w:val="005E5544"/>
    <w:rsid w:val="005E59BC"/>
    <w:rsid w:val="005E5B69"/>
    <w:rsid w:val="005E64BF"/>
    <w:rsid w:val="005F0048"/>
    <w:rsid w:val="005F129D"/>
    <w:rsid w:val="005F3B97"/>
    <w:rsid w:val="005F3BB6"/>
    <w:rsid w:val="005F461A"/>
    <w:rsid w:val="005F516E"/>
    <w:rsid w:val="005F6440"/>
    <w:rsid w:val="005F6498"/>
    <w:rsid w:val="005F6501"/>
    <w:rsid w:val="00601EC4"/>
    <w:rsid w:val="00601FA9"/>
    <w:rsid w:val="00604AD6"/>
    <w:rsid w:val="0060534D"/>
    <w:rsid w:val="00605530"/>
    <w:rsid w:val="006068E7"/>
    <w:rsid w:val="0061007B"/>
    <w:rsid w:val="006115A1"/>
    <w:rsid w:val="00611EFB"/>
    <w:rsid w:val="006120A7"/>
    <w:rsid w:val="00612456"/>
    <w:rsid w:val="00612956"/>
    <w:rsid w:val="00616A6C"/>
    <w:rsid w:val="00616E73"/>
    <w:rsid w:val="00617127"/>
    <w:rsid w:val="00622330"/>
    <w:rsid w:val="006225A7"/>
    <w:rsid w:val="006250F3"/>
    <w:rsid w:val="00627D60"/>
    <w:rsid w:val="006324B8"/>
    <w:rsid w:val="00633A06"/>
    <w:rsid w:val="00633CFE"/>
    <w:rsid w:val="0063576C"/>
    <w:rsid w:val="00636023"/>
    <w:rsid w:val="00637CF7"/>
    <w:rsid w:val="006409B7"/>
    <w:rsid w:val="00642B7B"/>
    <w:rsid w:val="0064653D"/>
    <w:rsid w:val="00650288"/>
    <w:rsid w:val="00651C43"/>
    <w:rsid w:val="006524C6"/>
    <w:rsid w:val="00652A18"/>
    <w:rsid w:val="006552DF"/>
    <w:rsid w:val="0065748C"/>
    <w:rsid w:val="006605C5"/>
    <w:rsid w:val="00660BDA"/>
    <w:rsid w:val="0066208A"/>
    <w:rsid w:val="006636A6"/>
    <w:rsid w:val="006657D5"/>
    <w:rsid w:val="0066635D"/>
    <w:rsid w:val="0066768B"/>
    <w:rsid w:val="006712C4"/>
    <w:rsid w:val="00671CCF"/>
    <w:rsid w:val="006720FD"/>
    <w:rsid w:val="00674847"/>
    <w:rsid w:val="00676A34"/>
    <w:rsid w:val="00676F91"/>
    <w:rsid w:val="00680251"/>
    <w:rsid w:val="00680D1D"/>
    <w:rsid w:val="00681015"/>
    <w:rsid w:val="00681AD4"/>
    <w:rsid w:val="00681EE6"/>
    <w:rsid w:val="00683ACD"/>
    <w:rsid w:val="006843AB"/>
    <w:rsid w:val="006929BB"/>
    <w:rsid w:val="00693E35"/>
    <w:rsid w:val="006940CC"/>
    <w:rsid w:val="00694631"/>
    <w:rsid w:val="006953C8"/>
    <w:rsid w:val="006968D4"/>
    <w:rsid w:val="006A128C"/>
    <w:rsid w:val="006A1B5F"/>
    <w:rsid w:val="006A2CDE"/>
    <w:rsid w:val="006A491F"/>
    <w:rsid w:val="006A6E3F"/>
    <w:rsid w:val="006B069C"/>
    <w:rsid w:val="006B1201"/>
    <w:rsid w:val="006B1212"/>
    <w:rsid w:val="006B18C7"/>
    <w:rsid w:val="006B1FBD"/>
    <w:rsid w:val="006B263E"/>
    <w:rsid w:val="006B2A5B"/>
    <w:rsid w:val="006B513B"/>
    <w:rsid w:val="006B59D7"/>
    <w:rsid w:val="006B5B83"/>
    <w:rsid w:val="006B6FDC"/>
    <w:rsid w:val="006C15B8"/>
    <w:rsid w:val="006C1B46"/>
    <w:rsid w:val="006C45D7"/>
    <w:rsid w:val="006C567C"/>
    <w:rsid w:val="006C6AAD"/>
    <w:rsid w:val="006D0069"/>
    <w:rsid w:val="006D0AF0"/>
    <w:rsid w:val="006D1E72"/>
    <w:rsid w:val="006D2565"/>
    <w:rsid w:val="006D2830"/>
    <w:rsid w:val="006D2A1B"/>
    <w:rsid w:val="006D2BB1"/>
    <w:rsid w:val="006D2CC4"/>
    <w:rsid w:val="006D3A76"/>
    <w:rsid w:val="006D5AB3"/>
    <w:rsid w:val="006D5D34"/>
    <w:rsid w:val="006D667D"/>
    <w:rsid w:val="006D7071"/>
    <w:rsid w:val="006D7FCD"/>
    <w:rsid w:val="006E008E"/>
    <w:rsid w:val="006E1D15"/>
    <w:rsid w:val="006E24E0"/>
    <w:rsid w:val="006E26A6"/>
    <w:rsid w:val="006E6856"/>
    <w:rsid w:val="006E696A"/>
    <w:rsid w:val="006E6B5A"/>
    <w:rsid w:val="006F14EC"/>
    <w:rsid w:val="006F204E"/>
    <w:rsid w:val="006F21A2"/>
    <w:rsid w:val="006F2385"/>
    <w:rsid w:val="006F29D3"/>
    <w:rsid w:val="006F380B"/>
    <w:rsid w:val="006F6353"/>
    <w:rsid w:val="006F6BF6"/>
    <w:rsid w:val="006F73A4"/>
    <w:rsid w:val="00700BB0"/>
    <w:rsid w:val="0070190A"/>
    <w:rsid w:val="00702790"/>
    <w:rsid w:val="00702A95"/>
    <w:rsid w:val="00702E8B"/>
    <w:rsid w:val="0070350F"/>
    <w:rsid w:val="007038B7"/>
    <w:rsid w:val="00704F01"/>
    <w:rsid w:val="0070573B"/>
    <w:rsid w:val="00705A73"/>
    <w:rsid w:val="00705ECB"/>
    <w:rsid w:val="00706559"/>
    <w:rsid w:val="00707169"/>
    <w:rsid w:val="00707C6C"/>
    <w:rsid w:val="00707DA8"/>
    <w:rsid w:val="0071187E"/>
    <w:rsid w:val="007126F1"/>
    <w:rsid w:val="00712C52"/>
    <w:rsid w:val="0071590D"/>
    <w:rsid w:val="00716062"/>
    <w:rsid w:val="007161F9"/>
    <w:rsid w:val="00716D6B"/>
    <w:rsid w:val="007172E2"/>
    <w:rsid w:val="00717731"/>
    <w:rsid w:val="00717DF2"/>
    <w:rsid w:val="00720EF0"/>
    <w:rsid w:val="00723D25"/>
    <w:rsid w:val="00724869"/>
    <w:rsid w:val="00725639"/>
    <w:rsid w:val="00726199"/>
    <w:rsid w:val="00726246"/>
    <w:rsid w:val="00726A8A"/>
    <w:rsid w:val="00727F0C"/>
    <w:rsid w:val="007306AC"/>
    <w:rsid w:val="007309C9"/>
    <w:rsid w:val="0073195A"/>
    <w:rsid w:val="00732817"/>
    <w:rsid w:val="00733073"/>
    <w:rsid w:val="0073359D"/>
    <w:rsid w:val="00733FDE"/>
    <w:rsid w:val="007358A2"/>
    <w:rsid w:val="00736370"/>
    <w:rsid w:val="007373C8"/>
    <w:rsid w:val="00740D73"/>
    <w:rsid w:val="00740E33"/>
    <w:rsid w:val="00741F36"/>
    <w:rsid w:val="00743898"/>
    <w:rsid w:val="0074463C"/>
    <w:rsid w:val="00744A7E"/>
    <w:rsid w:val="00745AA5"/>
    <w:rsid w:val="00747613"/>
    <w:rsid w:val="00752CC6"/>
    <w:rsid w:val="007534C2"/>
    <w:rsid w:val="00753CAE"/>
    <w:rsid w:val="00754C14"/>
    <w:rsid w:val="00757622"/>
    <w:rsid w:val="00757B26"/>
    <w:rsid w:val="00757FDB"/>
    <w:rsid w:val="007614C1"/>
    <w:rsid w:val="00761C9E"/>
    <w:rsid w:val="007642F1"/>
    <w:rsid w:val="0076450B"/>
    <w:rsid w:val="00764A71"/>
    <w:rsid w:val="00764C19"/>
    <w:rsid w:val="00764C40"/>
    <w:rsid w:val="00764E49"/>
    <w:rsid w:val="007668D1"/>
    <w:rsid w:val="0077022E"/>
    <w:rsid w:val="00771D39"/>
    <w:rsid w:val="00772B74"/>
    <w:rsid w:val="0077372C"/>
    <w:rsid w:val="0077426E"/>
    <w:rsid w:val="007757C3"/>
    <w:rsid w:val="00776800"/>
    <w:rsid w:val="0077701A"/>
    <w:rsid w:val="0077750C"/>
    <w:rsid w:val="007776E9"/>
    <w:rsid w:val="007808E3"/>
    <w:rsid w:val="0078232F"/>
    <w:rsid w:val="00782811"/>
    <w:rsid w:val="00783987"/>
    <w:rsid w:val="007876E3"/>
    <w:rsid w:val="00790236"/>
    <w:rsid w:val="0079084A"/>
    <w:rsid w:val="00791908"/>
    <w:rsid w:val="00794670"/>
    <w:rsid w:val="00796504"/>
    <w:rsid w:val="00796D97"/>
    <w:rsid w:val="007A0834"/>
    <w:rsid w:val="007A29E1"/>
    <w:rsid w:val="007A2CAE"/>
    <w:rsid w:val="007A409C"/>
    <w:rsid w:val="007A5082"/>
    <w:rsid w:val="007A58A6"/>
    <w:rsid w:val="007A597F"/>
    <w:rsid w:val="007A6E7C"/>
    <w:rsid w:val="007A70B3"/>
    <w:rsid w:val="007A7671"/>
    <w:rsid w:val="007A7E37"/>
    <w:rsid w:val="007B0CE6"/>
    <w:rsid w:val="007B0EC5"/>
    <w:rsid w:val="007B3816"/>
    <w:rsid w:val="007B5F6D"/>
    <w:rsid w:val="007B6126"/>
    <w:rsid w:val="007B7313"/>
    <w:rsid w:val="007B75B9"/>
    <w:rsid w:val="007C0C8D"/>
    <w:rsid w:val="007C32C5"/>
    <w:rsid w:val="007C474F"/>
    <w:rsid w:val="007C5677"/>
    <w:rsid w:val="007C5ED8"/>
    <w:rsid w:val="007C7F69"/>
    <w:rsid w:val="007D0318"/>
    <w:rsid w:val="007D1322"/>
    <w:rsid w:val="007D27B9"/>
    <w:rsid w:val="007D2E55"/>
    <w:rsid w:val="007D54DB"/>
    <w:rsid w:val="007D580F"/>
    <w:rsid w:val="007D5902"/>
    <w:rsid w:val="007D5941"/>
    <w:rsid w:val="007D5D42"/>
    <w:rsid w:val="007D6345"/>
    <w:rsid w:val="007E04BA"/>
    <w:rsid w:val="007E0602"/>
    <w:rsid w:val="007E0B1E"/>
    <w:rsid w:val="007E188F"/>
    <w:rsid w:val="007E21EB"/>
    <w:rsid w:val="007E3254"/>
    <w:rsid w:val="007E5908"/>
    <w:rsid w:val="007E6FFC"/>
    <w:rsid w:val="007E7DD1"/>
    <w:rsid w:val="007F0201"/>
    <w:rsid w:val="007F186B"/>
    <w:rsid w:val="007F2D64"/>
    <w:rsid w:val="007F4FBF"/>
    <w:rsid w:val="007F6CA1"/>
    <w:rsid w:val="007F7E00"/>
    <w:rsid w:val="00800260"/>
    <w:rsid w:val="0080057F"/>
    <w:rsid w:val="00800DAD"/>
    <w:rsid w:val="00800EF8"/>
    <w:rsid w:val="00801FAA"/>
    <w:rsid w:val="00802770"/>
    <w:rsid w:val="008031A1"/>
    <w:rsid w:val="00803685"/>
    <w:rsid w:val="00804CAB"/>
    <w:rsid w:val="00810C0E"/>
    <w:rsid w:val="008125F5"/>
    <w:rsid w:val="008128ED"/>
    <w:rsid w:val="008152F5"/>
    <w:rsid w:val="00815336"/>
    <w:rsid w:val="00816090"/>
    <w:rsid w:val="00817FE9"/>
    <w:rsid w:val="00820510"/>
    <w:rsid w:val="008236F1"/>
    <w:rsid w:val="00826773"/>
    <w:rsid w:val="0083023B"/>
    <w:rsid w:val="008314F8"/>
    <w:rsid w:val="00832880"/>
    <w:rsid w:val="008335E7"/>
    <w:rsid w:val="00834798"/>
    <w:rsid w:val="00834C09"/>
    <w:rsid w:val="00834C35"/>
    <w:rsid w:val="00840DC6"/>
    <w:rsid w:val="00841E2D"/>
    <w:rsid w:val="00841EDF"/>
    <w:rsid w:val="00842FF2"/>
    <w:rsid w:val="0084516D"/>
    <w:rsid w:val="00845373"/>
    <w:rsid w:val="008457C9"/>
    <w:rsid w:val="008466F3"/>
    <w:rsid w:val="008503C5"/>
    <w:rsid w:val="00850856"/>
    <w:rsid w:val="008512C4"/>
    <w:rsid w:val="00851DCB"/>
    <w:rsid w:val="00852C9D"/>
    <w:rsid w:val="008547F5"/>
    <w:rsid w:val="008554D9"/>
    <w:rsid w:val="008562AD"/>
    <w:rsid w:val="008568DC"/>
    <w:rsid w:val="00856C0A"/>
    <w:rsid w:val="00856FC6"/>
    <w:rsid w:val="00857877"/>
    <w:rsid w:val="00857BF9"/>
    <w:rsid w:val="00857F94"/>
    <w:rsid w:val="008614CC"/>
    <w:rsid w:val="0086245B"/>
    <w:rsid w:val="00862697"/>
    <w:rsid w:val="00862D13"/>
    <w:rsid w:val="008639B1"/>
    <w:rsid w:val="00865285"/>
    <w:rsid w:val="008652A1"/>
    <w:rsid w:val="0086774B"/>
    <w:rsid w:val="00871AD3"/>
    <w:rsid w:val="00872D98"/>
    <w:rsid w:val="00872F89"/>
    <w:rsid w:val="00875EE8"/>
    <w:rsid w:val="008768F3"/>
    <w:rsid w:val="008768FA"/>
    <w:rsid w:val="00882F50"/>
    <w:rsid w:val="00883621"/>
    <w:rsid w:val="00885823"/>
    <w:rsid w:val="008860BE"/>
    <w:rsid w:val="0088689B"/>
    <w:rsid w:val="0088699D"/>
    <w:rsid w:val="00887612"/>
    <w:rsid w:val="00890266"/>
    <w:rsid w:val="008911AA"/>
    <w:rsid w:val="00892264"/>
    <w:rsid w:val="008945C1"/>
    <w:rsid w:val="00895958"/>
    <w:rsid w:val="008967BF"/>
    <w:rsid w:val="008A073A"/>
    <w:rsid w:val="008A15A0"/>
    <w:rsid w:val="008A2037"/>
    <w:rsid w:val="008A2C7A"/>
    <w:rsid w:val="008A3089"/>
    <w:rsid w:val="008B01DB"/>
    <w:rsid w:val="008B0359"/>
    <w:rsid w:val="008B0F12"/>
    <w:rsid w:val="008B0F6F"/>
    <w:rsid w:val="008B139E"/>
    <w:rsid w:val="008B2519"/>
    <w:rsid w:val="008B2728"/>
    <w:rsid w:val="008B389F"/>
    <w:rsid w:val="008B40B9"/>
    <w:rsid w:val="008B57F5"/>
    <w:rsid w:val="008B6913"/>
    <w:rsid w:val="008B723E"/>
    <w:rsid w:val="008B7EF4"/>
    <w:rsid w:val="008B7EF8"/>
    <w:rsid w:val="008C0757"/>
    <w:rsid w:val="008C1B3D"/>
    <w:rsid w:val="008C32DC"/>
    <w:rsid w:val="008C3368"/>
    <w:rsid w:val="008C35DE"/>
    <w:rsid w:val="008C38EA"/>
    <w:rsid w:val="008C496B"/>
    <w:rsid w:val="008C616C"/>
    <w:rsid w:val="008C6347"/>
    <w:rsid w:val="008D0AB5"/>
    <w:rsid w:val="008D0E7A"/>
    <w:rsid w:val="008D2C7B"/>
    <w:rsid w:val="008D3832"/>
    <w:rsid w:val="008D398D"/>
    <w:rsid w:val="008D68AC"/>
    <w:rsid w:val="008E064F"/>
    <w:rsid w:val="008E1418"/>
    <w:rsid w:val="008E182B"/>
    <w:rsid w:val="008E206F"/>
    <w:rsid w:val="008E2823"/>
    <w:rsid w:val="008E3325"/>
    <w:rsid w:val="008E3641"/>
    <w:rsid w:val="008E435F"/>
    <w:rsid w:val="008E5266"/>
    <w:rsid w:val="008E6893"/>
    <w:rsid w:val="008E6B41"/>
    <w:rsid w:val="008F013E"/>
    <w:rsid w:val="008F11F8"/>
    <w:rsid w:val="008F1C68"/>
    <w:rsid w:val="008F2332"/>
    <w:rsid w:val="008F2DA6"/>
    <w:rsid w:val="008F30C1"/>
    <w:rsid w:val="008F3A13"/>
    <w:rsid w:val="008F592E"/>
    <w:rsid w:val="008F67E6"/>
    <w:rsid w:val="008F7D9E"/>
    <w:rsid w:val="008F7E54"/>
    <w:rsid w:val="00900500"/>
    <w:rsid w:val="0090123E"/>
    <w:rsid w:val="0090156C"/>
    <w:rsid w:val="00903ECB"/>
    <w:rsid w:val="0090479D"/>
    <w:rsid w:val="0090625F"/>
    <w:rsid w:val="0090752F"/>
    <w:rsid w:val="009100CA"/>
    <w:rsid w:val="009102E0"/>
    <w:rsid w:val="00910315"/>
    <w:rsid w:val="0091179B"/>
    <w:rsid w:val="00911BFC"/>
    <w:rsid w:val="009122BC"/>
    <w:rsid w:val="00914BE4"/>
    <w:rsid w:val="00915395"/>
    <w:rsid w:val="00916154"/>
    <w:rsid w:val="00916963"/>
    <w:rsid w:val="0091757E"/>
    <w:rsid w:val="00917FA7"/>
    <w:rsid w:val="009200B5"/>
    <w:rsid w:val="00920BB0"/>
    <w:rsid w:val="00921C43"/>
    <w:rsid w:val="0092337A"/>
    <w:rsid w:val="00923F59"/>
    <w:rsid w:val="00925305"/>
    <w:rsid w:val="00925900"/>
    <w:rsid w:val="00925EF3"/>
    <w:rsid w:val="00926B64"/>
    <w:rsid w:val="00927306"/>
    <w:rsid w:val="0092768A"/>
    <w:rsid w:val="009300AB"/>
    <w:rsid w:val="0093018D"/>
    <w:rsid w:val="009307C5"/>
    <w:rsid w:val="0093198B"/>
    <w:rsid w:val="009322F2"/>
    <w:rsid w:val="00932A99"/>
    <w:rsid w:val="00933042"/>
    <w:rsid w:val="00933BF8"/>
    <w:rsid w:val="00934333"/>
    <w:rsid w:val="00937143"/>
    <w:rsid w:val="0094002F"/>
    <w:rsid w:val="00940CE1"/>
    <w:rsid w:val="00941E18"/>
    <w:rsid w:val="0094481C"/>
    <w:rsid w:val="009466D5"/>
    <w:rsid w:val="0094695F"/>
    <w:rsid w:val="00951BDE"/>
    <w:rsid w:val="009524E7"/>
    <w:rsid w:val="00952B59"/>
    <w:rsid w:val="00952B8C"/>
    <w:rsid w:val="00953600"/>
    <w:rsid w:val="00953BC2"/>
    <w:rsid w:val="00954007"/>
    <w:rsid w:val="00954D92"/>
    <w:rsid w:val="00954E4E"/>
    <w:rsid w:val="00955EAA"/>
    <w:rsid w:val="0095638C"/>
    <w:rsid w:val="00957CD6"/>
    <w:rsid w:val="00957FB3"/>
    <w:rsid w:val="009604FC"/>
    <w:rsid w:val="00961C31"/>
    <w:rsid w:val="00961D86"/>
    <w:rsid w:val="00962633"/>
    <w:rsid w:val="00964523"/>
    <w:rsid w:val="00964977"/>
    <w:rsid w:val="00964C27"/>
    <w:rsid w:val="00964EEB"/>
    <w:rsid w:val="00965819"/>
    <w:rsid w:val="009672FC"/>
    <w:rsid w:val="0097042E"/>
    <w:rsid w:val="00973592"/>
    <w:rsid w:val="00975F16"/>
    <w:rsid w:val="009765C5"/>
    <w:rsid w:val="00976AA9"/>
    <w:rsid w:val="00977590"/>
    <w:rsid w:val="0097759C"/>
    <w:rsid w:val="009778AA"/>
    <w:rsid w:val="00977ED8"/>
    <w:rsid w:val="00981896"/>
    <w:rsid w:val="00983101"/>
    <w:rsid w:val="009838A2"/>
    <w:rsid w:val="009849BC"/>
    <w:rsid w:val="0098547F"/>
    <w:rsid w:val="00985DBD"/>
    <w:rsid w:val="00986632"/>
    <w:rsid w:val="00986D95"/>
    <w:rsid w:val="009908EA"/>
    <w:rsid w:val="009911C4"/>
    <w:rsid w:val="00993965"/>
    <w:rsid w:val="009945B0"/>
    <w:rsid w:val="00995656"/>
    <w:rsid w:val="00995E7C"/>
    <w:rsid w:val="009963CB"/>
    <w:rsid w:val="00996679"/>
    <w:rsid w:val="00997307"/>
    <w:rsid w:val="00997DD4"/>
    <w:rsid w:val="009A0648"/>
    <w:rsid w:val="009A0F4E"/>
    <w:rsid w:val="009A1C00"/>
    <w:rsid w:val="009A36A6"/>
    <w:rsid w:val="009A44FC"/>
    <w:rsid w:val="009A6DB0"/>
    <w:rsid w:val="009A793F"/>
    <w:rsid w:val="009A7A5C"/>
    <w:rsid w:val="009A7BB4"/>
    <w:rsid w:val="009B039B"/>
    <w:rsid w:val="009B07C9"/>
    <w:rsid w:val="009B125E"/>
    <w:rsid w:val="009B12E8"/>
    <w:rsid w:val="009B149D"/>
    <w:rsid w:val="009B1CE3"/>
    <w:rsid w:val="009B24E3"/>
    <w:rsid w:val="009B2568"/>
    <w:rsid w:val="009B29B5"/>
    <w:rsid w:val="009B2D3F"/>
    <w:rsid w:val="009B2EA1"/>
    <w:rsid w:val="009B52AD"/>
    <w:rsid w:val="009B5710"/>
    <w:rsid w:val="009B5A2E"/>
    <w:rsid w:val="009B7EC4"/>
    <w:rsid w:val="009C1AA7"/>
    <w:rsid w:val="009C1B9D"/>
    <w:rsid w:val="009C2E38"/>
    <w:rsid w:val="009C3966"/>
    <w:rsid w:val="009C43E7"/>
    <w:rsid w:val="009C4848"/>
    <w:rsid w:val="009C59DE"/>
    <w:rsid w:val="009C6544"/>
    <w:rsid w:val="009C7E60"/>
    <w:rsid w:val="009C7E73"/>
    <w:rsid w:val="009C7EB7"/>
    <w:rsid w:val="009D2ADE"/>
    <w:rsid w:val="009D2BA6"/>
    <w:rsid w:val="009D2C75"/>
    <w:rsid w:val="009D3246"/>
    <w:rsid w:val="009D3F13"/>
    <w:rsid w:val="009D4686"/>
    <w:rsid w:val="009D6402"/>
    <w:rsid w:val="009D6C8B"/>
    <w:rsid w:val="009E060A"/>
    <w:rsid w:val="009E0E9C"/>
    <w:rsid w:val="009E0FD1"/>
    <w:rsid w:val="009E1D38"/>
    <w:rsid w:val="009E1E7D"/>
    <w:rsid w:val="009E2D26"/>
    <w:rsid w:val="009E31CC"/>
    <w:rsid w:val="009E3312"/>
    <w:rsid w:val="009E3A24"/>
    <w:rsid w:val="009E477A"/>
    <w:rsid w:val="009F089C"/>
    <w:rsid w:val="009F3519"/>
    <w:rsid w:val="009F362A"/>
    <w:rsid w:val="009F3B4B"/>
    <w:rsid w:val="009F4349"/>
    <w:rsid w:val="009F7A91"/>
    <w:rsid w:val="00A000A0"/>
    <w:rsid w:val="00A018EC"/>
    <w:rsid w:val="00A02F8A"/>
    <w:rsid w:val="00A04247"/>
    <w:rsid w:val="00A04342"/>
    <w:rsid w:val="00A05826"/>
    <w:rsid w:val="00A05E80"/>
    <w:rsid w:val="00A05F44"/>
    <w:rsid w:val="00A0623B"/>
    <w:rsid w:val="00A10B79"/>
    <w:rsid w:val="00A12C9D"/>
    <w:rsid w:val="00A12DFE"/>
    <w:rsid w:val="00A137F5"/>
    <w:rsid w:val="00A1472D"/>
    <w:rsid w:val="00A1548B"/>
    <w:rsid w:val="00A16900"/>
    <w:rsid w:val="00A17D22"/>
    <w:rsid w:val="00A20366"/>
    <w:rsid w:val="00A23296"/>
    <w:rsid w:val="00A23A26"/>
    <w:rsid w:val="00A2566D"/>
    <w:rsid w:val="00A26C50"/>
    <w:rsid w:val="00A2761E"/>
    <w:rsid w:val="00A27B83"/>
    <w:rsid w:val="00A30516"/>
    <w:rsid w:val="00A35CD8"/>
    <w:rsid w:val="00A366FF"/>
    <w:rsid w:val="00A36CDF"/>
    <w:rsid w:val="00A4143B"/>
    <w:rsid w:val="00A42C8A"/>
    <w:rsid w:val="00A4352B"/>
    <w:rsid w:val="00A43B8B"/>
    <w:rsid w:val="00A446B0"/>
    <w:rsid w:val="00A448EC"/>
    <w:rsid w:val="00A46788"/>
    <w:rsid w:val="00A52CD2"/>
    <w:rsid w:val="00A54512"/>
    <w:rsid w:val="00A5474F"/>
    <w:rsid w:val="00A54A0F"/>
    <w:rsid w:val="00A55AA7"/>
    <w:rsid w:val="00A6083C"/>
    <w:rsid w:val="00A618E1"/>
    <w:rsid w:val="00A6319D"/>
    <w:rsid w:val="00A6327D"/>
    <w:rsid w:val="00A63BAB"/>
    <w:rsid w:val="00A65060"/>
    <w:rsid w:val="00A65576"/>
    <w:rsid w:val="00A66DDC"/>
    <w:rsid w:val="00A677FA"/>
    <w:rsid w:val="00A70FB0"/>
    <w:rsid w:val="00A713A4"/>
    <w:rsid w:val="00A71659"/>
    <w:rsid w:val="00A72309"/>
    <w:rsid w:val="00A73284"/>
    <w:rsid w:val="00A739FB"/>
    <w:rsid w:val="00A73A92"/>
    <w:rsid w:val="00A73E33"/>
    <w:rsid w:val="00A74562"/>
    <w:rsid w:val="00A748E4"/>
    <w:rsid w:val="00A74DEF"/>
    <w:rsid w:val="00A75D14"/>
    <w:rsid w:val="00A777AC"/>
    <w:rsid w:val="00A7780A"/>
    <w:rsid w:val="00A80CC2"/>
    <w:rsid w:val="00A81AA6"/>
    <w:rsid w:val="00A82836"/>
    <w:rsid w:val="00A82D53"/>
    <w:rsid w:val="00A837E2"/>
    <w:rsid w:val="00A8400C"/>
    <w:rsid w:val="00A844C4"/>
    <w:rsid w:val="00A84574"/>
    <w:rsid w:val="00A85920"/>
    <w:rsid w:val="00A8592F"/>
    <w:rsid w:val="00A85FF6"/>
    <w:rsid w:val="00A869AB"/>
    <w:rsid w:val="00A9078C"/>
    <w:rsid w:val="00A918A5"/>
    <w:rsid w:val="00A91BA9"/>
    <w:rsid w:val="00A923B9"/>
    <w:rsid w:val="00A942ED"/>
    <w:rsid w:val="00A96FDB"/>
    <w:rsid w:val="00A97994"/>
    <w:rsid w:val="00AA296C"/>
    <w:rsid w:val="00AA2E13"/>
    <w:rsid w:val="00AA311C"/>
    <w:rsid w:val="00AA3ED9"/>
    <w:rsid w:val="00AA44D2"/>
    <w:rsid w:val="00AA6663"/>
    <w:rsid w:val="00AA675B"/>
    <w:rsid w:val="00AA6851"/>
    <w:rsid w:val="00AA6BB0"/>
    <w:rsid w:val="00AA7253"/>
    <w:rsid w:val="00AA7A09"/>
    <w:rsid w:val="00AB0CF3"/>
    <w:rsid w:val="00AB13ED"/>
    <w:rsid w:val="00AB35E2"/>
    <w:rsid w:val="00AB3B5C"/>
    <w:rsid w:val="00AB3C64"/>
    <w:rsid w:val="00AB3EA3"/>
    <w:rsid w:val="00AB4BF1"/>
    <w:rsid w:val="00AB4D7F"/>
    <w:rsid w:val="00AB53DA"/>
    <w:rsid w:val="00AB6FE9"/>
    <w:rsid w:val="00AC13FA"/>
    <w:rsid w:val="00AC1C88"/>
    <w:rsid w:val="00AC2904"/>
    <w:rsid w:val="00AC34A7"/>
    <w:rsid w:val="00AC5CFC"/>
    <w:rsid w:val="00AC6EF6"/>
    <w:rsid w:val="00AC72D9"/>
    <w:rsid w:val="00AC7447"/>
    <w:rsid w:val="00AC7B56"/>
    <w:rsid w:val="00AD0A4C"/>
    <w:rsid w:val="00AD12DB"/>
    <w:rsid w:val="00AD1CEF"/>
    <w:rsid w:val="00AD22AD"/>
    <w:rsid w:val="00AD2695"/>
    <w:rsid w:val="00AD61B8"/>
    <w:rsid w:val="00AD6CB0"/>
    <w:rsid w:val="00AD7055"/>
    <w:rsid w:val="00AE215E"/>
    <w:rsid w:val="00AE2439"/>
    <w:rsid w:val="00AE2D5F"/>
    <w:rsid w:val="00AE2E66"/>
    <w:rsid w:val="00AE38B0"/>
    <w:rsid w:val="00AE5E90"/>
    <w:rsid w:val="00AE7F0E"/>
    <w:rsid w:val="00AF04B7"/>
    <w:rsid w:val="00AF0E75"/>
    <w:rsid w:val="00AF1E8D"/>
    <w:rsid w:val="00AF2280"/>
    <w:rsid w:val="00AF427D"/>
    <w:rsid w:val="00AF4AC2"/>
    <w:rsid w:val="00AF5F5D"/>
    <w:rsid w:val="00AF6FCB"/>
    <w:rsid w:val="00AF732A"/>
    <w:rsid w:val="00AF7590"/>
    <w:rsid w:val="00B02D3F"/>
    <w:rsid w:val="00B040F9"/>
    <w:rsid w:val="00B043E4"/>
    <w:rsid w:val="00B04DCF"/>
    <w:rsid w:val="00B04F60"/>
    <w:rsid w:val="00B052FC"/>
    <w:rsid w:val="00B05410"/>
    <w:rsid w:val="00B05C51"/>
    <w:rsid w:val="00B0682E"/>
    <w:rsid w:val="00B06ADE"/>
    <w:rsid w:val="00B10ADB"/>
    <w:rsid w:val="00B11A91"/>
    <w:rsid w:val="00B11B37"/>
    <w:rsid w:val="00B11CCD"/>
    <w:rsid w:val="00B1288A"/>
    <w:rsid w:val="00B128CB"/>
    <w:rsid w:val="00B14EF8"/>
    <w:rsid w:val="00B174BC"/>
    <w:rsid w:val="00B223EB"/>
    <w:rsid w:val="00B22B72"/>
    <w:rsid w:val="00B238A6"/>
    <w:rsid w:val="00B23F3D"/>
    <w:rsid w:val="00B24DB9"/>
    <w:rsid w:val="00B24FF3"/>
    <w:rsid w:val="00B253BF"/>
    <w:rsid w:val="00B26C06"/>
    <w:rsid w:val="00B26E5B"/>
    <w:rsid w:val="00B2725E"/>
    <w:rsid w:val="00B27378"/>
    <w:rsid w:val="00B27658"/>
    <w:rsid w:val="00B30E1F"/>
    <w:rsid w:val="00B310F0"/>
    <w:rsid w:val="00B330E3"/>
    <w:rsid w:val="00B33DB0"/>
    <w:rsid w:val="00B33E90"/>
    <w:rsid w:val="00B34CF3"/>
    <w:rsid w:val="00B36628"/>
    <w:rsid w:val="00B4034B"/>
    <w:rsid w:val="00B40558"/>
    <w:rsid w:val="00B40D26"/>
    <w:rsid w:val="00B42D43"/>
    <w:rsid w:val="00B43CA3"/>
    <w:rsid w:val="00B45428"/>
    <w:rsid w:val="00B467E5"/>
    <w:rsid w:val="00B473DE"/>
    <w:rsid w:val="00B5110B"/>
    <w:rsid w:val="00B511F6"/>
    <w:rsid w:val="00B51B0F"/>
    <w:rsid w:val="00B53CD4"/>
    <w:rsid w:val="00B556E2"/>
    <w:rsid w:val="00B601EB"/>
    <w:rsid w:val="00B635F9"/>
    <w:rsid w:val="00B63BB1"/>
    <w:rsid w:val="00B70C81"/>
    <w:rsid w:val="00B71B3A"/>
    <w:rsid w:val="00B72542"/>
    <w:rsid w:val="00B75E05"/>
    <w:rsid w:val="00B80504"/>
    <w:rsid w:val="00B80A91"/>
    <w:rsid w:val="00B81834"/>
    <w:rsid w:val="00B8257D"/>
    <w:rsid w:val="00B83F4D"/>
    <w:rsid w:val="00B852CB"/>
    <w:rsid w:val="00B852F0"/>
    <w:rsid w:val="00B87FF1"/>
    <w:rsid w:val="00B91DEE"/>
    <w:rsid w:val="00B936FB"/>
    <w:rsid w:val="00B948DD"/>
    <w:rsid w:val="00B94BB0"/>
    <w:rsid w:val="00B94E9A"/>
    <w:rsid w:val="00B95515"/>
    <w:rsid w:val="00B95AD9"/>
    <w:rsid w:val="00B96CFF"/>
    <w:rsid w:val="00B97948"/>
    <w:rsid w:val="00BA06A3"/>
    <w:rsid w:val="00BA1CA3"/>
    <w:rsid w:val="00BA4DFB"/>
    <w:rsid w:val="00BA4E71"/>
    <w:rsid w:val="00BA5979"/>
    <w:rsid w:val="00BA646B"/>
    <w:rsid w:val="00BA6FA6"/>
    <w:rsid w:val="00BA79C2"/>
    <w:rsid w:val="00BB1577"/>
    <w:rsid w:val="00BB17FB"/>
    <w:rsid w:val="00BB2CD5"/>
    <w:rsid w:val="00BB333D"/>
    <w:rsid w:val="00BB4B35"/>
    <w:rsid w:val="00BB55FA"/>
    <w:rsid w:val="00BB5923"/>
    <w:rsid w:val="00BB5F0A"/>
    <w:rsid w:val="00BB662D"/>
    <w:rsid w:val="00BB7ECD"/>
    <w:rsid w:val="00BC138B"/>
    <w:rsid w:val="00BC4A1F"/>
    <w:rsid w:val="00BC4A48"/>
    <w:rsid w:val="00BC4B9D"/>
    <w:rsid w:val="00BC4C59"/>
    <w:rsid w:val="00BC5240"/>
    <w:rsid w:val="00BC5A36"/>
    <w:rsid w:val="00BC6BCB"/>
    <w:rsid w:val="00BD0493"/>
    <w:rsid w:val="00BD04ED"/>
    <w:rsid w:val="00BD0D31"/>
    <w:rsid w:val="00BD1FD1"/>
    <w:rsid w:val="00BD4373"/>
    <w:rsid w:val="00BE086D"/>
    <w:rsid w:val="00BE1432"/>
    <w:rsid w:val="00BE184B"/>
    <w:rsid w:val="00BE2DC9"/>
    <w:rsid w:val="00BE3560"/>
    <w:rsid w:val="00BE3586"/>
    <w:rsid w:val="00BE5876"/>
    <w:rsid w:val="00BE6A6F"/>
    <w:rsid w:val="00BE732F"/>
    <w:rsid w:val="00BE7A63"/>
    <w:rsid w:val="00BE7E2E"/>
    <w:rsid w:val="00BF005B"/>
    <w:rsid w:val="00BF031D"/>
    <w:rsid w:val="00BF084B"/>
    <w:rsid w:val="00BF0BAC"/>
    <w:rsid w:val="00BF0D59"/>
    <w:rsid w:val="00BF0E09"/>
    <w:rsid w:val="00BF0F51"/>
    <w:rsid w:val="00BF31F7"/>
    <w:rsid w:val="00BF3E68"/>
    <w:rsid w:val="00BF4535"/>
    <w:rsid w:val="00BF4E70"/>
    <w:rsid w:val="00BF6890"/>
    <w:rsid w:val="00BF7EDB"/>
    <w:rsid w:val="00C007BE"/>
    <w:rsid w:val="00C032DC"/>
    <w:rsid w:val="00C0340E"/>
    <w:rsid w:val="00C04079"/>
    <w:rsid w:val="00C04437"/>
    <w:rsid w:val="00C0643D"/>
    <w:rsid w:val="00C11A5E"/>
    <w:rsid w:val="00C11C3E"/>
    <w:rsid w:val="00C12448"/>
    <w:rsid w:val="00C12815"/>
    <w:rsid w:val="00C12921"/>
    <w:rsid w:val="00C14D75"/>
    <w:rsid w:val="00C152BD"/>
    <w:rsid w:val="00C154B2"/>
    <w:rsid w:val="00C16791"/>
    <w:rsid w:val="00C16808"/>
    <w:rsid w:val="00C16EEA"/>
    <w:rsid w:val="00C17CDD"/>
    <w:rsid w:val="00C17DAB"/>
    <w:rsid w:val="00C20860"/>
    <w:rsid w:val="00C20C3E"/>
    <w:rsid w:val="00C2138B"/>
    <w:rsid w:val="00C22C04"/>
    <w:rsid w:val="00C22DCC"/>
    <w:rsid w:val="00C23E9B"/>
    <w:rsid w:val="00C23FD6"/>
    <w:rsid w:val="00C2426F"/>
    <w:rsid w:val="00C24B0E"/>
    <w:rsid w:val="00C2760E"/>
    <w:rsid w:val="00C31203"/>
    <w:rsid w:val="00C3129A"/>
    <w:rsid w:val="00C31EF3"/>
    <w:rsid w:val="00C325EA"/>
    <w:rsid w:val="00C328ED"/>
    <w:rsid w:val="00C33734"/>
    <w:rsid w:val="00C33AC1"/>
    <w:rsid w:val="00C3406D"/>
    <w:rsid w:val="00C35EB8"/>
    <w:rsid w:val="00C36A8F"/>
    <w:rsid w:val="00C413B2"/>
    <w:rsid w:val="00C41944"/>
    <w:rsid w:val="00C42A97"/>
    <w:rsid w:val="00C4325A"/>
    <w:rsid w:val="00C463E1"/>
    <w:rsid w:val="00C473AE"/>
    <w:rsid w:val="00C47C15"/>
    <w:rsid w:val="00C50510"/>
    <w:rsid w:val="00C50CA1"/>
    <w:rsid w:val="00C51373"/>
    <w:rsid w:val="00C53AEE"/>
    <w:rsid w:val="00C53BBD"/>
    <w:rsid w:val="00C54D03"/>
    <w:rsid w:val="00C574AA"/>
    <w:rsid w:val="00C63CAE"/>
    <w:rsid w:val="00C65780"/>
    <w:rsid w:val="00C6628B"/>
    <w:rsid w:val="00C6790B"/>
    <w:rsid w:val="00C70479"/>
    <w:rsid w:val="00C70891"/>
    <w:rsid w:val="00C71F78"/>
    <w:rsid w:val="00C73FA7"/>
    <w:rsid w:val="00C75119"/>
    <w:rsid w:val="00C756B4"/>
    <w:rsid w:val="00C80425"/>
    <w:rsid w:val="00C809E1"/>
    <w:rsid w:val="00C81196"/>
    <w:rsid w:val="00C820C6"/>
    <w:rsid w:val="00C84472"/>
    <w:rsid w:val="00C84856"/>
    <w:rsid w:val="00C8579C"/>
    <w:rsid w:val="00C86449"/>
    <w:rsid w:val="00C87121"/>
    <w:rsid w:val="00C874D3"/>
    <w:rsid w:val="00C913FB"/>
    <w:rsid w:val="00C9319E"/>
    <w:rsid w:val="00C93724"/>
    <w:rsid w:val="00C93D06"/>
    <w:rsid w:val="00C93E20"/>
    <w:rsid w:val="00C94ACB"/>
    <w:rsid w:val="00C958E8"/>
    <w:rsid w:val="00C974D2"/>
    <w:rsid w:val="00C97C9F"/>
    <w:rsid w:val="00CA03EB"/>
    <w:rsid w:val="00CA04CA"/>
    <w:rsid w:val="00CA0A4D"/>
    <w:rsid w:val="00CA0D02"/>
    <w:rsid w:val="00CA1616"/>
    <w:rsid w:val="00CA34EA"/>
    <w:rsid w:val="00CA4F4F"/>
    <w:rsid w:val="00CA56DE"/>
    <w:rsid w:val="00CA64E7"/>
    <w:rsid w:val="00CA7081"/>
    <w:rsid w:val="00CA7672"/>
    <w:rsid w:val="00CA7F6D"/>
    <w:rsid w:val="00CB28A5"/>
    <w:rsid w:val="00CB2ABF"/>
    <w:rsid w:val="00CB2E9A"/>
    <w:rsid w:val="00CB30CF"/>
    <w:rsid w:val="00CB429E"/>
    <w:rsid w:val="00CB52C6"/>
    <w:rsid w:val="00CB7363"/>
    <w:rsid w:val="00CC0484"/>
    <w:rsid w:val="00CC2181"/>
    <w:rsid w:val="00CC26FC"/>
    <w:rsid w:val="00CC270F"/>
    <w:rsid w:val="00CC432D"/>
    <w:rsid w:val="00CC44EF"/>
    <w:rsid w:val="00CC51AA"/>
    <w:rsid w:val="00CC53E7"/>
    <w:rsid w:val="00CC5C62"/>
    <w:rsid w:val="00CC6FB3"/>
    <w:rsid w:val="00CC7156"/>
    <w:rsid w:val="00CC78A6"/>
    <w:rsid w:val="00CC7EFE"/>
    <w:rsid w:val="00CD030D"/>
    <w:rsid w:val="00CD235F"/>
    <w:rsid w:val="00CD3EDF"/>
    <w:rsid w:val="00CD5184"/>
    <w:rsid w:val="00CD6D38"/>
    <w:rsid w:val="00CE3018"/>
    <w:rsid w:val="00CE326B"/>
    <w:rsid w:val="00CE4646"/>
    <w:rsid w:val="00CF2AC6"/>
    <w:rsid w:val="00CF473A"/>
    <w:rsid w:val="00CF4BF4"/>
    <w:rsid w:val="00CF5078"/>
    <w:rsid w:val="00CF5149"/>
    <w:rsid w:val="00CF5CA9"/>
    <w:rsid w:val="00CF7108"/>
    <w:rsid w:val="00D019D8"/>
    <w:rsid w:val="00D0342B"/>
    <w:rsid w:val="00D043AB"/>
    <w:rsid w:val="00D0538B"/>
    <w:rsid w:val="00D05B54"/>
    <w:rsid w:val="00D06616"/>
    <w:rsid w:val="00D06D9D"/>
    <w:rsid w:val="00D123DD"/>
    <w:rsid w:val="00D136B3"/>
    <w:rsid w:val="00D13702"/>
    <w:rsid w:val="00D13943"/>
    <w:rsid w:val="00D1425B"/>
    <w:rsid w:val="00D160A7"/>
    <w:rsid w:val="00D16839"/>
    <w:rsid w:val="00D16C36"/>
    <w:rsid w:val="00D16DD9"/>
    <w:rsid w:val="00D174C2"/>
    <w:rsid w:val="00D22D09"/>
    <w:rsid w:val="00D235EF"/>
    <w:rsid w:val="00D24232"/>
    <w:rsid w:val="00D27565"/>
    <w:rsid w:val="00D27B13"/>
    <w:rsid w:val="00D27FC9"/>
    <w:rsid w:val="00D3013E"/>
    <w:rsid w:val="00D30289"/>
    <w:rsid w:val="00D3097D"/>
    <w:rsid w:val="00D30A74"/>
    <w:rsid w:val="00D31698"/>
    <w:rsid w:val="00D31F5C"/>
    <w:rsid w:val="00D33783"/>
    <w:rsid w:val="00D34105"/>
    <w:rsid w:val="00D355F8"/>
    <w:rsid w:val="00D35C00"/>
    <w:rsid w:val="00D364D3"/>
    <w:rsid w:val="00D378ED"/>
    <w:rsid w:val="00D413F7"/>
    <w:rsid w:val="00D417DB"/>
    <w:rsid w:val="00D42EDB"/>
    <w:rsid w:val="00D43A18"/>
    <w:rsid w:val="00D47D8D"/>
    <w:rsid w:val="00D47EE1"/>
    <w:rsid w:val="00D50822"/>
    <w:rsid w:val="00D50A77"/>
    <w:rsid w:val="00D513B2"/>
    <w:rsid w:val="00D51536"/>
    <w:rsid w:val="00D527E4"/>
    <w:rsid w:val="00D53B45"/>
    <w:rsid w:val="00D55159"/>
    <w:rsid w:val="00D5743B"/>
    <w:rsid w:val="00D60552"/>
    <w:rsid w:val="00D61F23"/>
    <w:rsid w:val="00D63DC1"/>
    <w:rsid w:val="00D6401B"/>
    <w:rsid w:val="00D647DA"/>
    <w:rsid w:val="00D65240"/>
    <w:rsid w:val="00D65ABA"/>
    <w:rsid w:val="00D66277"/>
    <w:rsid w:val="00D6675E"/>
    <w:rsid w:val="00D67B18"/>
    <w:rsid w:val="00D706C6"/>
    <w:rsid w:val="00D72173"/>
    <w:rsid w:val="00D721A2"/>
    <w:rsid w:val="00D72544"/>
    <w:rsid w:val="00D734EC"/>
    <w:rsid w:val="00D7487B"/>
    <w:rsid w:val="00D75CC2"/>
    <w:rsid w:val="00D77146"/>
    <w:rsid w:val="00D80389"/>
    <w:rsid w:val="00D80C1B"/>
    <w:rsid w:val="00D80D6A"/>
    <w:rsid w:val="00D81DF4"/>
    <w:rsid w:val="00D825B1"/>
    <w:rsid w:val="00D82799"/>
    <w:rsid w:val="00D83337"/>
    <w:rsid w:val="00D836C9"/>
    <w:rsid w:val="00D8648B"/>
    <w:rsid w:val="00D877BC"/>
    <w:rsid w:val="00D90184"/>
    <w:rsid w:val="00D905DC"/>
    <w:rsid w:val="00D917B4"/>
    <w:rsid w:val="00D92023"/>
    <w:rsid w:val="00D932A6"/>
    <w:rsid w:val="00D94755"/>
    <w:rsid w:val="00D94C05"/>
    <w:rsid w:val="00DA0481"/>
    <w:rsid w:val="00DA0484"/>
    <w:rsid w:val="00DA0491"/>
    <w:rsid w:val="00DA0765"/>
    <w:rsid w:val="00DA129C"/>
    <w:rsid w:val="00DA1BB8"/>
    <w:rsid w:val="00DA359B"/>
    <w:rsid w:val="00DA479D"/>
    <w:rsid w:val="00DA4D99"/>
    <w:rsid w:val="00DA647F"/>
    <w:rsid w:val="00DA64FA"/>
    <w:rsid w:val="00DA7EAF"/>
    <w:rsid w:val="00DB02DE"/>
    <w:rsid w:val="00DB2203"/>
    <w:rsid w:val="00DB2A04"/>
    <w:rsid w:val="00DB3AE6"/>
    <w:rsid w:val="00DB447C"/>
    <w:rsid w:val="00DB51BC"/>
    <w:rsid w:val="00DB62FA"/>
    <w:rsid w:val="00DB6385"/>
    <w:rsid w:val="00DB7185"/>
    <w:rsid w:val="00DC102A"/>
    <w:rsid w:val="00DC130D"/>
    <w:rsid w:val="00DC5438"/>
    <w:rsid w:val="00DC5857"/>
    <w:rsid w:val="00DC591D"/>
    <w:rsid w:val="00DC5C36"/>
    <w:rsid w:val="00DC731C"/>
    <w:rsid w:val="00DC7369"/>
    <w:rsid w:val="00DC741D"/>
    <w:rsid w:val="00DC7C4B"/>
    <w:rsid w:val="00DD2F14"/>
    <w:rsid w:val="00DD51F5"/>
    <w:rsid w:val="00DD5648"/>
    <w:rsid w:val="00DD7BA9"/>
    <w:rsid w:val="00DE0933"/>
    <w:rsid w:val="00DE2DF7"/>
    <w:rsid w:val="00DE47E5"/>
    <w:rsid w:val="00DE49C1"/>
    <w:rsid w:val="00DE6441"/>
    <w:rsid w:val="00DF04C4"/>
    <w:rsid w:val="00DF060A"/>
    <w:rsid w:val="00DF2B17"/>
    <w:rsid w:val="00DF3D24"/>
    <w:rsid w:val="00E02272"/>
    <w:rsid w:val="00E02546"/>
    <w:rsid w:val="00E0359A"/>
    <w:rsid w:val="00E040D3"/>
    <w:rsid w:val="00E04115"/>
    <w:rsid w:val="00E04C41"/>
    <w:rsid w:val="00E0651E"/>
    <w:rsid w:val="00E0710A"/>
    <w:rsid w:val="00E073EB"/>
    <w:rsid w:val="00E11338"/>
    <w:rsid w:val="00E12F6C"/>
    <w:rsid w:val="00E132C6"/>
    <w:rsid w:val="00E13464"/>
    <w:rsid w:val="00E13615"/>
    <w:rsid w:val="00E1448A"/>
    <w:rsid w:val="00E16B36"/>
    <w:rsid w:val="00E16F40"/>
    <w:rsid w:val="00E202EA"/>
    <w:rsid w:val="00E21550"/>
    <w:rsid w:val="00E219E8"/>
    <w:rsid w:val="00E21B5A"/>
    <w:rsid w:val="00E224FD"/>
    <w:rsid w:val="00E251DC"/>
    <w:rsid w:val="00E26CC1"/>
    <w:rsid w:val="00E30541"/>
    <w:rsid w:val="00E32D26"/>
    <w:rsid w:val="00E40355"/>
    <w:rsid w:val="00E40838"/>
    <w:rsid w:val="00E41BCA"/>
    <w:rsid w:val="00E426D5"/>
    <w:rsid w:val="00E43BEF"/>
    <w:rsid w:val="00E44D55"/>
    <w:rsid w:val="00E47617"/>
    <w:rsid w:val="00E47BCC"/>
    <w:rsid w:val="00E47C1D"/>
    <w:rsid w:val="00E507FA"/>
    <w:rsid w:val="00E51A23"/>
    <w:rsid w:val="00E526BB"/>
    <w:rsid w:val="00E52989"/>
    <w:rsid w:val="00E542E3"/>
    <w:rsid w:val="00E547F0"/>
    <w:rsid w:val="00E54F47"/>
    <w:rsid w:val="00E5500D"/>
    <w:rsid w:val="00E55F51"/>
    <w:rsid w:val="00E57D13"/>
    <w:rsid w:val="00E606BD"/>
    <w:rsid w:val="00E6071F"/>
    <w:rsid w:val="00E62E7D"/>
    <w:rsid w:val="00E66707"/>
    <w:rsid w:val="00E671E8"/>
    <w:rsid w:val="00E71CE7"/>
    <w:rsid w:val="00E71F45"/>
    <w:rsid w:val="00E722E2"/>
    <w:rsid w:val="00E73F69"/>
    <w:rsid w:val="00E80354"/>
    <w:rsid w:val="00E80C89"/>
    <w:rsid w:val="00E81CF4"/>
    <w:rsid w:val="00E82180"/>
    <w:rsid w:val="00E83913"/>
    <w:rsid w:val="00E83B96"/>
    <w:rsid w:val="00E8484B"/>
    <w:rsid w:val="00E8780C"/>
    <w:rsid w:val="00E9008C"/>
    <w:rsid w:val="00E90AE3"/>
    <w:rsid w:val="00E9167F"/>
    <w:rsid w:val="00E920A0"/>
    <w:rsid w:val="00E92867"/>
    <w:rsid w:val="00E929D5"/>
    <w:rsid w:val="00E92BE5"/>
    <w:rsid w:val="00E93186"/>
    <w:rsid w:val="00E943E5"/>
    <w:rsid w:val="00E9586B"/>
    <w:rsid w:val="00E9604B"/>
    <w:rsid w:val="00E9671E"/>
    <w:rsid w:val="00EA0302"/>
    <w:rsid w:val="00EA1029"/>
    <w:rsid w:val="00EA153C"/>
    <w:rsid w:val="00EA2D6E"/>
    <w:rsid w:val="00EA3F76"/>
    <w:rsid w:val="00EA4279"/>
    <w:rsid w:val="00EA4DEF"/>
    <w:rsid w:val="00EA5392"/>
    <w:rsid w:val="00EA5F9D"/>
    <w:rsid w:val="00EA67AB"/>
    <w:rsid w:val="00EA6A71"/>
    <w:rsid w:val="00EA725F"/>
    <w:rsid w:val="00EB0944"/>
    <w:rsid w:val="00EB0CBE"/>
    <w:rsid w:val="00EB0F89"/>
    <w:rsid w:val="00EB10B0"/>
    <w:rsid w:val="00EB1A48"/>
    <w:rsid w:val="00EB2908"/>
    <w:rsid w:val="00EB3686"/>
    <w:rsid w:val="00EB561D"/>
    <w:rsid w:val="00EB5650"/>
    <w:rsid w:val="00EB63C8"/>
    <w:rsid w:val="00EB6DEF"/>
    <w:rsid w:val="00EB7121"/>
    <w:rsid w:val="00EC0D74"/>
    <w:rsid w:val="00EC1864"/>
    <w:rsid w:val="00EC7179"/>
    <w:rsid w:val="00EC7BED"/>
    <w:rsid w:val="00ED1992"/>
    <w:rsid w:val="00ED3FEF"/>
    <w:rsid w:val="00ED54B8"/>
    <w:rsid w:val="00ED671D"/>
    <w:rsid w:val="00ED6EE6"/>
    <w:rsid w:val="00EE0597"/>
    <w:rsid w:val="00EE091D"/>
    <w:rsid w:val="00EE0AE5"/>
    <w:rsid w:val="00EE0C8D"/>
    <w:rsid w:val="00EE16F7"/>
    <w:rsid w:val="00EE1972"/>
    <w:rsid w:val="00EE1FFA"/>
    <w:rsid w:val="00EE2883"/>
    <w:rsid w:val="00EE47A3"/>
    <w:rsid w:val="00EE58C4"/>
    <w:rsid w:val="00EE61C5"/>
    <w:rsid w:val="00EE691D"/>
    <w:rsid w:val="00EF0F3F"/>
    <w:rsid w:val="00EF15C4"/>
    <w:rsid w:val="00EF1698"/>
    <w:rsid w:val="00EF1B87"/>
    <w:rsid w:val="00EF38C5"/>
    <w:rsid w:val="00EF5AF2"/>
    <w:rsid w:val="00EF7786"/>
    <w:rsid w:val="00F00D4F"/>
    <w:rsid w:val="00F00F52"/>
    <w:rsid w:val="00F0204B"/>
    <w:rsid w:val="00F023F7"/>
    <w:rsid w:val="00F02E7C"/>
    <w:rsid w:val="00F0523D"/>
    <w:rsid w:val="00F0566F"/>
    <w:rsid w:val="00F060FC"/>
    <w:rsid w:val="00F07786"/>
    <w:rsid w:val="00F07830"/>
    <w:rsid w:val="00F11312"/>
    <w:rsid w:val="00F113EF"/>
    <w:rsid w:val="00F117DF"/>
    <w:rsid w:val="00F11F3F"/>
    <w:rsid w:val="00F1232B"/>
    <w:rsid w:val="00F13DEB"/>
    <w:rsid w:val="00F16163"/>
    <w:rsid w:val="00F16DCB"/>
    <w:rsid w:val="00F17232"/>
    <w:rsid w:val="00F179FE"/>
    <w:rsid w:val="00F17D61"/>
    <w:rsid w:val="00F207ED"/>
    <w:rsid w:val="00F210EA"/>
    <w:rsid w:val="00F22091"/>
    <w:rsid w:val="00F223CF"/>
    <w:rsid w:val="00F22DE0"/>
    <w:rsid w:val="00F2346B"/>
    <w:rsid w:val="00F241C3"/>
    <w:rsid w:val="00F24911"/>
    <w:rsid w:val="00F32E1C"/>
    <w:rsid w:val="00F334D4"/>
    <w:rsid w:val="00F33F33"/>
    <w:rsid w:val="00F34C5B"/>
    <w:rsid w:val="00F34D99"/>
    <w:rsid w:val="00F35E0C"/>
    <w:rsid w:val="00F413E8"/>
    <w:rsid w:val="00F414D3"/>
    <w:rsid w:val="00F42B4D"/>
    <w:rsid w:val="00F435A8"/>
    <w:rsid w:val="00F45875"/>
    <w:rsid w:val="00F5386B"/>
    <w:rsid w:val="00F557C3"/>
    <w:rsid w:val="00F55CC0"/>
    <w:rsid w:val="00F56422"/>
    <w:rsid w:val="00F570DF"/>
    <w:rsid w:val="00F601BA"/>
    <w:rsid w:val="00F6262D"/>
    <w:rsid w:val="00F62DF5"/>
    <w:rsid w:val="00F6456D"/>
    <w:rsid w:val="00F64C91"/>
    <w:rsid w:val="00F66E69"/>
    <w:rsid w:val="00F70A3B"/>
    <w:rsid w:val="00F70F02"/>
    <w:rsid w:val="00F71108"/>
    <w:rsid w:val="00F716AD"/>
    <w:rsid w:val="00F721E2"/>
    <w:rsid w:val="00F7235B"/>
    <w:rsid w:val="00F74180"/>
    <w:rsid w:val="00F7444F"/>
    <w:rsid w:val="00F74D71"/>
    <w:rsid w:val="00F768C4"/>
    <w:rsid w:val="00F768D6"/>
    <w:rsid w:val="00F769C2"/>
    <w:rsid w:val="00F76CD3"/>
    <w:rsid w:val="00F80176"/>
    <w:rsid w:val="00F80783"/>
    <w:rsid w:val="00F81813"/>
    <w:rsid w:val="00F81B25"/>
    <w:rsid w:val="00F83C2B"/>
    <w:rsid w:val="00F847EB"/>
    <w:rsid w:val="00F84DB6"/>
    <w:rsid w:val="00F86B9C"/>
    <w:rsid w:val="00F87661"/>
    <w:rsid w:val="00F907B9"/>
    <w:rsid w:val="00F91DE0"/>
    <w:rsid w:val="00F9239F"/>
    <w:rsid w:val="00F92679"/>
    <w:rsid w:val="00F93E10"/>
    <w:rsid w:val="00F94824"/>
    <w:rsid w:val="00F95680"/>
    <w:rsid w:val="00F95E6F"/>
    <w:rsid w:val="00F960BB"/>
    <w:rsid w:val="00FA09A7"/>
    <w:rsid w:val="00FA6CA7"/>
    <w:rsid w:val="00FA7B48"/>
    <w:rsid w:val="00FA7FB0"/>
    <w:rsid w:val="00FB03B4"/>
    <w:rsid w:val="00FB1E5B"/>
    <w:rsid w:val="00FB5F5B"/>
    <w:rsid w:val="00FC00C6"/>
    <w:rsid w:val="00FC0BDA"/>
    <w:rsid w:val="00FC12E6"/>
    <w:rsid w:val="00FC19C3"/>
    <w:rsid w:val="00FC268E"/>
    <w:rsid w:val="00FC297B"/>
    <w:rsid w:val="00FC4BFC"/>
    <w:rsid w:val="00FC6942"/>
    <w:rsid w:val="00FC6DC0"/>
    <w:rsid w:val="00FC7FD4"/>
    <w:rsid w:val="00FD2C4D"/>
    <w:rsid w:val="00FD332D"/>
    <w:rsid w:val="00FD5DA0"/>
    <w:rsid w:val="00FD71DD"/>
    <w:rsid w:val="00FD7EB9"/>
    <w:rsid w:val="00FE0E00"/>
    <w:rsid w:val="00FE2707"/>
    <w:rsid w:val="00FE2FCA"/>
    <w:rsid w:val="00FE3242"/>
    <w:rsid w:val="00FE392F"/>
    <w:rsid w:val="00FE72FD"/>
    <w:rsid w:val="00FE7994"/>
    <w:rsid w:val="00FE7C4E"/>
    <w:rsid w:val="00FF18FB"/>
    <w:rsid w:val="00FF2216"/>
    <w:rsid w:val="00FF5897"/>
    <w:rsid w:val="00FF5ED9"/>
    <w:rsid w:val="00FF6384"/>
    <w:rsid w:val="00FF6EB8"/>
    <w:rsid w:val="00FF705B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>
      <v:stroke endarrow="classic" endarrowwidth="narrow"/>
      <o:colormru v:ext="edit" colors="#b2b2b2,#ddd"/>
      <o:colormenu v:ext="edit" fillcolor="none [2732]" strokecolor="maroon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EF5AF2"/>
    <w:pPr>
      <w:widowControl w:val="0"/>
      <w:snapToGrid w:val="0"/>
      <w:spacing w:line="312" w:lineRule="exact"/>
      <w:ind w:firstLine="425"/>
      <w:jc w:val="both"/>
    </w:pPr>
    <w:rPr>
      <w:kern w:val="2"/>
      <w:sz w:val="21"/>
      <w:szCs w:val="21"/>
    </w:rPr>
  </w:style>
  <w:style w:type="paragraph" w:styleId="10">
    <w:name w:val="heading 1"/>
    <w:aliases w:val="标题一,标题1"/>
    <w:basedOn w:val="a3"/>
    <w:next w:val="a3"/>
    <w:qFormat/>
    <w:rsid w:val="00EF5AF2"/>
    <w:pPr>
      <w:keepNext/>
      <w:spacing w:before="480" w:after="600" w:line="312" w:lineRule="atLeast"/>
      <w:ind w:firstLine="0"/>
      <w:jc w:val="right"/>
      <w:outlineLvl w:val="0"/>
    </w:pPr>
    <w:rPr>
      <w:rFonts w:ascii="Arial" w:eastAsia="汉仪中黑简" w:hAnsi="Arial"/>
      <w:bCs/>
      <w:sz w:val="44"/>
      <w:szCs w:val="44"/>
    </w:rPr>
  </w:style>
  <w:style w:type="paragraph" w:styleId="2">
    <w:name w:val="heading 2"/>
    <w:aliases w:val="节,节题"/>
    <w:basedOn w:val="a3"/>
    <w:next w:val="a3"/>
    <w:qFormat/>
    <w:rsid w:val="00EF5AF2"/>
    <w:pPr>
      <w:keepNext/>
      <w:spacing w:before="360" w:after="360"/>
      <w:ind w:firstLine="0"/>
      <w:jc w:val="center"/>
      <w:outlineLvl w:val="1"/>
    </w:pPr>
    <w:rPr>
      <w:sz w:val="32"/>
    </w:rPr>
  </w:style>
  <w:style w:type="paragraph" w:styleId="3">
    <w:name w:val="heading 3"/>
    <w:basedOn w:val="a3"/>
    <w:next w:val="a3"/>
    <w:qFormat/>
    <w:rsid w:val="00EF5AF2"/>
    <w:pPr>
      <w:keepNext/>
      <w:keepLines/>
      <w:spacing w:before="120" w:after="120"/>
      <w:ind w:firstLine="0"/>
      <w:outlineLvl w:val="2"/>
    </w:pPr>
    <w:rPr>
      <w:rFonts w:ascii="Arial" w:eastAsia="黑体" w:hAnsi="Arial"/>
      <w:bCs/>
    </w:rPr>
  </w:style>
  <w:style w:type="paragraph" w:styleId="4">
    <w:name w:val="heading 4"/>
    <w:aliases w:val="段1.2."/>
    <w:basedOn w:val="a3"/>
    <w:next w:val="a3"/>
    <w:qFormat/>
    <w:rsid w:val="00EF5AF2"/>
    <w:pPr>
      <w:keepNext/>
      <w:spacing w:before="120" w:after="120"/>
      <w:outlineLvl w:val="3"/>
    </w:pPr>
    <w:rPr>
      <w:rFonts w:ascii="Arial" w:eastAsia="黑体" w:hAnsi="Arial"/>
      <w:bCs/>
    </w:rPr>
  </w:style>
  <w:style w:type="paragraph" w:styleId="5">
    <w:name w:val="heading 5"/>
    <w:basedOn w:val="a3"/>
    <w:next w:val="a3"/>
    <w:autoRedefine/>
    <w:qFormat/>
    <w:rsid w:val="00E73F69"/>
    <w:pPr>
      <w:keepNext/>
      <w:keepLines/>
      <w:spacing w:before="120"/>
      <w:outlineLvl w:val="4"/>
    </w:pPr>
    <w:rPr>
      <w:rFonts w:eastAsia="楷体"/>
      <w:bCs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Normal Indent"/>
    <w:basedOn w:val="a3"/>
    <w:rsid w:val="009A44FC"/>
    <w:pPr>
      <w:ind w:firstLine="420"/>
    </w:pPr>
  </w:style>
  <w:style w:type="paragraph" w:styleId="30">
    <w:name w:val="toc 3"/>
    <w:basedOn w:val="a3"/>
    <w:next w:val="a3"/>
    <w:autoRedefine/>
    <w:semiHidden/>
    <w:rsid w:val="00EF5AF2"/>
    <w:pPr>
      <w:tabs>
        <w:tab w:val="right" w:leader="dot" w:pos="8222"/>
      </w:tabs>
      <w:ind w:firstLine="641"/>
    </w:pPr>
    <w:rPr>
      <w:sz w:val="18"/>
      <w:szCs w:val="20"/>
    </w:rPr>
  </w:style>
  <w:style w:type="paragraph" w:customStyle="1" w:styleId="a2">
    <w:name w:val="正文点悬挂"/>
    <w:basedOn w:val="a3"/>
    <w:rsid w:val="009A44FC"/>
    <w:pPr>
      <w:numPr>
        <w:numId w:val="1"/>
      </w:numPr>
      <w:adjustRightInd w:val="0"/>
      <w:spacing w:line="312" w:lineRule="atLeast"/>
      <w:ind w:left="709" w:hanging="284"/>
    </w:pPr>
  </w:style>
  <w:style w:type="paragraph" w:customStyle="1" w:styleId="a8">
    <w:name w:val="上空"/>
    <w:rsid w:val="009A44FC"/>
    <w:pPr>
      <w:widowControl w:val="0"/>
      <w:spacing w:before="120" w:line="312" w:lineRule="atLeast"/>
      <w:ind w:firstLine="425"/>
      <w:jc w:val="both"/>
    </w:pPr>
    <w:rPr>
      <w:sz w:val="21"/>
    </w:rPr>
  </w:style>
  <w:style w:type="paragraph" w:customStyle="1" w:styleId="a9">
    <w:name w:val="上下空"/>
    <w:rsid w:val="009A44FC"/>
    <w:pPr>
      <w:spacing w:before="120" w:after="120"/>
      <w:ind w:firstLineChars="200" w:firstLine="200"/>
      <w:jc w:val="both"/>
    </w:pPr>
    <w:rPr>
      <w:sz w:val="21"/>
    </w:rPr>
  </w:style>
  <w:style w:type="paragraph" w:customStyle="1" w:styleId="aa">
    <w:name w:val="提示"/>
    <w:basedOn w:val="a3"/>
    <w:rsid w:val="00EF5AF2"/>
    <w:pPr>
      <w:spacing w:before="120" w:after="120"/>
      <w:ind w:left="425" w:right="425" w:firstLine="0"/>
    </w:pPr>
    <w:rPr>
      <w:rFonts w:eastAsia="仿宋_GB2312"/>
    </w:rPr>
  </w:style>
  <w:style w:type="paragraph" w:customStyle="1" w:styleId="ab">
    <w:name w:val="图片"/>
    <w:basedOn w:val="a3"/>
    <w:next w:val="a3"/>
    <w:rsid w:val="00EF5AF2"/>
    <w:pPr>
      <w:spacing w:before="120" w:after="120" w:line="240" w:lineRule="auto"/>
      <w:ind w:firstLine="0"/>
      <w:jc w:val="center"/>
    </w:pPr>
  </w:style>
  <w:style w:type="paragraph" w:customStyle="1" w:styleId="ac">
    <w:name w:val="图题"/>
    <w:basedOn w:val="a3"/>
    <w:rsid w:val="009A44FC"/>
    <w:pPr>
      <w:topLinePunct/>
      <w:spacing w:after="120" w:line="360" w:lineRule="auto"/>
      <w:jc w:val="center"/>
      <w:outlineLvl w:val="8"/>
    </w:pPr>
    <w:rPr>
      <w:color w:val="000000"/>
      <w:kern w:val="0"/>
      <w:sz w:val="18"/>
      <w:szCs w:val="20"/>
    </w:rPr>
  </w:style>
  <w:style w:type="paragraph" w:customStyle="1" w:styleId="ad">
    <w:name w:val="图注"/>
    <w:basedOn w:val="a3"/>
    <w:rsid w:val="00EF5AF2"/>
    <w:pPr>
      <w:spacing w:after="120"/>
      <w:ind w:firstLine="0"/>
      <w:jc w:val="center"/>
    </w:pPr>
    <w:rPr>
      <w:sz w:val="18"/>
    </w:rPr>
  </w:style>
  <w:style w:type="paragraph" w:customStyle="1" w:styleId="ae">
    <w:name w:val="下空"/>
    <w:rsid w:val="009A44FC"/>
    <w:pPr>
      <w:widowControl w:val="0"/>
      <w:spacing w:after="120" w:line="312" w:lineRule="atLeast"/>
      <w:ind w:firstLineChars="200" w:firstLine="200"/>
      <w:jc w:val="both"/>
    </w:pPr>
    <w:rPr>
      <w:sz w:val="21"/>
    </w:rPr>
  </w:style>
  <w:style w:type="paragraph" w:customStyle="1" w:styleId="af">
    <w:name w:val="注意"/>
    <w:basedOn w:val="a3"/>
    <w:autoRedefine/>
    <w:rsid w:val="00DF060A"/>
    <w:pPr>
      <w:spacing w:before="120" w:after="120"/>
      <w:ind w:left="425" w:right="425" w:firstLine="0"/>
    </w:pPr>
    <w:rPr>
      <w:rFonts w:eastAsia="楷体"/>
    </w:rPr>
  </w:style>
  <w:style w:type="paragraph" w:styleId="af0">
    <w:name w:val="footer"/>
    <w:basedOn w:val="a3"/>
    <w:rsid w:val="009A44FC"/>
    <w:pPr>
      <w:tabs>
        <w:tab w:val="center" w:pos="4153"/>
        <w:tab w:val="right" w:pos="8306"/>
      </w:tabs>
      <w:spacing w:line="312" w:lineRule="atLeast"/>
      <w:jc w:val="left"/>
    </w:pPr>
    <w:rPr>
      <w:sz w:val="18"/>
    </w:rPr>
  </w:style>
  <w:style w:type="character" w:styleId="af1">
    <w:name w:val="page number"/>
    <w:basedOn w:val="a4"/>
    <w:rsid w:val="009A44FC"/>
  </w:style>
  <w:style w:type="paragraph" w:styleId="af2">
    <w:name w:val="Body Text"/>
    <w:basedOn w:val="a3"/>
    <w:rsid w:val="009A44FC"/>
    <w:pPr>
      <w:spacing w:after="120"/>
    </w:pPr>
  </w:style>
  <w:style w:type="paragraph" w:styleId="af3">
    <w:name w:val="Body Text First Indent"/>
    <w:basedOn w:val="a3"/>
    <w:rsid w:val="009A44FC"/>
    <w:pPr>
      <w:spacing w:line="312" w:lineRule="atLeast"/>
      <w:ind w:firstLineChars="200" w:firstLine="200"/>
    </w:pPr>
  </w:style>
  <w:style w:type="paragraph" w:styleId="af4">
    <w:name w:val="header"/>
    <w:basedOn w:val="a3"/>
    <w:rsid w:val="009A44FC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pacing w:line="312" w:lineRule="atLeast"/>
      <w:jc w:val="center"/>
      <w:textAlignment w:val="baseline"/>
    </w:pPr>
    <w:rPr>
      <w:kern w:val="21"/>
      <w:sz w:val="18"/>
      <w:szCs w:val="18"/>
    </w:rPr>
  </w:style>
  <w:style w:type="paragraph" w:customStyle="1" w:styleId="-5">
    <w:name w:val="图题-小5宋，居中"/>
    <w:basedOn w:val="a3"/>
    <w:next w:val="a3"/>
    <w:rsid w:val="009A44FC"/>
    <w:pPr>
      <w:adjustRightInd w:val="0"/>
      <w:spacing w:before="120" w:after="120"/>
      <w:jc w:val="center"/>
      <w:textAlignment w:val="center"/>
    </w:pPr>
    <w:rPr>
      <w:kern w:val="21"/>
      <w:sz w:val="18"/>
      <w:szCs w:val="20"/>
    </w:rPr>
  </w:style>
  <w:style w:type="character" w:styleId="af5">
    <w:name w:val="Hyperlink"/>
    <w:basedOn w:val="a4"/>
    <w:rsid w:val="009A44FC"/>
    <w:rPr>
      <w:color w:val="auto"/>
      <w:u w:val="single"/>
    </w:rPr>
  </w:style>
  <w:style w:type="paragraph" w:customStyle="1" w:styleId="af6">
    <w:name w:val="下空半行"/>
    <w:basedOn w:val="a3"/>
    <w:link w:val="Char"/>
    <w:rsid w:val="00EF5AF2"/>
    <w:pPr>
      <w:spacing w:after="120"/>
      <w:ind w:firstLine="420"/>
    </w:pPr>
    <w:rPr>
      <w:szCs w:val="20"/>
    </w:rPr>
  </w:style>
  <w:style w:type="paragraph" w:customStyle="1" w:styleId="af7">
    <w:name w:val="上下空半行"/>
    <w:basedOn w:val="a3"/>
    <w:rsid w:val="00EF5AF2"/>
    <w:pPr>
      <w:spacing w:before="120" w:after="120"/>
    </w:pPr>
  </w:style>
  <w:style w:type="paragraph" w:customStyle="1" w:styleId="af8">
    <w:name w:val="上空半行"/>
    <w:basedOn w:val="a3"/>
    <w:rsid w:val="00EF5AF2"/>
    <w:pPr>
      <w:spacing w:before="120"/>
    </w:pPr>
  </w:style>
  <w:style w:type="paragraph" w:customStyle="1" w:styleId="11">
    <w:name w:val="正文缩进1"/>
    <w:basedOn w:val="a3"/>
    <w:rsid w:val="009A44FC"/>
    <w:pPr>
      <w:autoSpaceDE w:val="0"/>
      <w:autoSpaceDN w:val="0"/>
      <w:adjustRightInd w:val="0"/>
      <w:spacing w:line="312" w:lineRule="atLeast"/>
      <w:textAlignment w:val="baseline"/>
    </w:pPr>
    <w:rPr>
      <w:kern w:val="0"/>
      <w:szCs w:val="20"/>
    </w:rPr>
  </w:style>
  <w:style w:type="paragraph" w:customStyle="1" w:styleId="12">
    <w:name w:val="悬挂缩进1"/>
    <w:basedOn w:val="a3"/>
    <w:rsid w:val="00EF5AF2"/>
    <w:pPr>
      <w:ind w:left="952" w:hanging="527"/>
    </w:pPr>
  </w:style>
  <w:style w:type="paragraph" w:styleId="13">
    <w:name w:val="toc 1"/>
    <w:basedOn w:val="a3"/>
    <w:next w:val="a3"/>
    <w:autoRedefine/>
    <w:semiHidden/>
    <w:rsid w:val="00EF5AF2"/>
    <w:pPr>
      <w:tabs>
        <w:tab w:val="right" w:leader="dot" w:pos="8222"/>
      </w:tabs>
      <w:spacing w:before="120" w:after="120"/>
      <w:ind w:firstLine="0"/>
    </w:pPr>
    <w:rPr>
      <w:rFonts w:ascii="Arial" w:eastAsia="黑体" w:hAnsi="Arial"/>
      <w:szCs w:val="20"/>
    </w:rPr>
  </w:style>
  <w:style w:type="paragraph" w:styleId="20">
    <w:name w:val="toc 2"/>
    <w:basedOn w:val="a3"/>
    <w:next w:val="a3"/>
    <w:autoRedefine/>
    <w:semiHidden/>
    <w:rsid w:val="00EF5AF2"/>
    <w:rPr>
      <w:sz w:val="18"/>
      <w:szCs w:val="20"/>
    </w:rPr>
  </w:style>
  <w:style w:type="paragraph" w:customStyle="1" w:styleId="af9">
    <w:name w:val="图注无空行"/>
    <w:basedOn w:val="a3"/>
    <w:rsid w:val="00EF5AF2"/>
    <w:pPr>
      <w:ind w:firstLine="0"/>
      <w:jc w:val="center"/>
    </w:pPr>
    <w:rPr>
      <w:sz w:val="18"/>
    </w:rPr>
  </w:style>
  <w:style w:type="paragraph" w:customStyle="1" w:styleId="afa">
    <w:name w:val="程序"/>
    <w:basedOn w:val="a3"/>
    <w:autoRedefine/>
    <w:rsid w:val="003C223D"/>
    <w:pPr>
      <w:spacing w:line="272" w:lineRule="exact"/>
      <w:ind w:left="425" w:right="425" w:firstLine="0"/>
    </w:pPr>
    <w:rPr>
      <w:rFonts w:ascii="宋体" w:hAnsi="宋体"/>
      <w:sz w:val="18"/>
      <w:szCs w:val="18"/>
    </w:rPr>
  </w:style>
  <w:style w:type="paragraph" w:customStyle="1" w:styleId="afb">
    <w:name w:val="行距"/>
    <w:basedOn w:val="a3"/>
    <w:rsid w:val="00EF5AF2"/>
    <w:pPr>
      <w:spacing w:line="120" w:lineRule="exact"/>
      <w:ind w:firstLine="0"/>
    </w:pPr>
    <w:rPr>
      <w:sz w:val="18"/>
    </w:rPr>
  </w:style>
  <w:style w:type="paragraph" w:customStyle="1" w:styleId="afc">
    <w:name w:val="表头"/>
    <w:basedOn w:val="a3"/>
    <w:rsid w:val="00EF5AF2"/>
    <w:pPr>
      <w:spacing w:before="120" w:after="120"/>
      <w:ind w:firstLine="0"/>
      <w:jc w:val="center"/>
    </w:pPr>
    <w:rPr>
      <w:rFonts w:ascii="Arial" w:eastAsia="黑体" w:hAnsi="Arial"/>
      <w:sz w:val="18"/>
    </w:rPr>
  </w:style>
  <w:style w:type="paragraph" w:customStyle="1" w:styleId="afd">
    <w:name w:val="程序上空半行"/>
    <w:basedOn w:val="afa"/>
    <w:rsid w:val="00EF5AF2"/>
    <w:pPr>
      <w:spacing w:before="120"/>
    </w:pPr>
  </w:style>
  <w:style w:type="paragraph" w:customStyle="1" w:styleId="afe">
    <w:name w:val="程序下空半行"/>
    <w:basedOn w:val="afa"/>
    <w:rsid w:val="00EF5AF2"/>
  </w:style>
  <w:style w:type="paragraph" w:customStyle="1" w:styleId="aff">
    <w:name w:val="程序上下空半行"/>
    <w:basedOn w:val="afa"/>
    <w:rsid w:val="00EF5AF2"/>
    <w:pPr>
      <w:spacing w:before="120" w:after="120"/>
    </w:pPr>
  </w:style>
  <w:style w:type="paragraph" w:customStyle="1" w:styleId="aff0">
    <w:name w:val="列表头"/>
    <w:basedOn w:val="a3"/>
    <w:rsid w:val="00EF5AF2"/>
    <w:pPr>
      <w:spacing w:before="120" w:after="120"/>
    </w:pPr>
    <w:rPr>
      <w:rFonts w:ascii="Arial" w:eastAsia="黑体" w:hAnsi="Arial"/>
      <w:sz w:val="18"/>
    </w:rPr>
  </w:style>
  <w:style w:type="paragraph" w:customStyle="1" w:styleId="14">
    <w:name w:val="数字缩进1"/>
    <w:basedOn w:val="a3"/>
    <w:rsid w:val="00EF5AF2"/>
    <w:pPr>
      <w:ind w:left="728" w:hanging="303"/>
    </w:pPr>
  </w:style>
  <w:style w:type="paragraph" w:customStyle="1" w:styleId="21">
    <w:name w:val="数字缩进2"/>
    <w:basedOn w:val="a3"/>
    <w:rsid w:val="00EF5AF2"/>
    <w:pPr>
      <w:ind w:left="812" w:hanging="387"/>
    </w:pPr>
  </w:style>
  <w:style w:type="paragraph" w:customStyle="1" w:styleId="15">
    <w:name w:val="图字格式1"/>
    <w:basedOn w:val="a3"/>
    <w:rsid w:val="00EF5AF2"/>
    <w:pPr>
      <w:spacing w:line="220" w:lineRule="exact"/>
      <w:ind w:firstLine="0"/>
      <w:jc w:val="center"/>
    </w:pPr>
    <w:rPr>
      <w:sz w:val="18"/>
      <w:szCs w:val="18"/>
    </w:rPr>
  </w:style>
  <w:style w:type="paragraph" w:customStyle="1" w:styleId="22">
    <w:name w:val="图字格式2"/>
    <w:basedOn w:val="15"/>
    <w:rsid w:val="00EF5AF2"/>
    <w:pPr>
      <w:jc w:val="both"/>
    </w:pPr>
  </w:style>
  <w:style w:type="paragraph" w:customStyle="1" w:styleId="a0">
    <w:name w:val="数字项目符号"/>
    <w:basedOn w:val="a3"/>
    <w:rsid w:val="00EF5AF2"/>
    <w:pPr>
      <w:numPr>
        <w:numId w:val="10"/>
      </w:numPr>
    </w:pPr>
  </w:style>
  <w:style w:type="paragraph" w:customStyle="1" w:styleId="a">
    <w:name w:val="程序数字"/>
    <w:basedOn w:val="aff"/>
    <w:rsid w:val="00EF5AF2"/>
    <w:pPr>
      <w:numPr>
        <w:numId w:val="11"/>
      </w:numPr>
      <w:spacing w:before="0" w:after="0"/>
    </w:pPr>
  </w:style>
  <w:style w:type="paragraph" w:customStyle="1" w:styleId="23">
    <w:name w:val="悬挂缩进2"/>
    <w:basedOn w:val="a3"/>
    <w:rsid w:val="00EF5AF2"/>
    <w:pPr>
      <w:ind w:left="1049" w:hanging="624"/>
    </w:pPr>
  </w:style>
  <w:style w:type="paragraph" w:customStyle="1" w:styleId="aff1">
    <w:name w:val="带框答案"/>
    <w:basedOn w:val="a3"/>
    <w:rsid w:val="00EF5AF2"/>
    <w:pPr>
      <w:spacing w:line="272" w:lineRule="exact"/>
      <w:ind w:firstLine="0"/>
    </w:pPr>
    <w:rPr>
      <w:rFonts w:ascii="Courier New" w:hAnsi="Courier New"/>
      <w:sz w:val="18"/>
      <w:szCs w:val="18"/>
    </w:rPr>
  </w:style>
  <w:style w:type="paragraph" w:customStyle="1" w:styleId="aff2">
    <w:name w:val="说明"/>
    <w:basedOn w:val="a3"/>
    <w:rsid w:val="00EF5AF2"/>
    <w:pPr>
      <w:spacing w:before="120" w:after="120"/>
      <w:ind w:left="822" w:right="425" w:firstLine="0"/>
    </w:pPr>
    <w:rPr>
      <w:rFonts w:eastAsia="楷体_GB2312"/>
    </w:rPr>
  </w:style>
  <w:style w:type="paragraph" w:customStyle="1" w:styleId="aff3">
    <w:name w:val="说明模式"/>
    <w:basedOn w:val="a3"/>
    <w:rsid w:val="00EF5AF2"/>
    <w:pPr>
      <w:spacing w:before="120" w:after="120"/>
      <w:ind w:left="425" w:right="425" w:firstLine="0"/>
    </w:pPr>
    <w:rPr>
      <w:rFonts w:eastAsia="楷体_GB2312"/>
    </w:rPr>
  </w:style>
  <w:style w:type="paragraph" w:customStyle="1" w:styleId="aff4">
    <w:name w:val="特别说明"/>
    <w:basedOn w:val="af"/>
    <w:rsid w:val="00EF5AF2"/>
  </w:style>
  <w:style w:type="paragraph" w:customStyle="1" w:styleId="aff5">
    <w:name w:val="注意程序"/>
    <w:basedOn w:val="af"/>
    <w:rsid w:val="00EF5AF2"/>
    <w:pPr>
      <w:spacing w:before="0" w:after="0" w:line="260" w:lineRule="exact"/>
    </w:pPr>
    <w:rPr>
      <w:rFonts w:ascii="Courier New" w:hAnsi="Courier New" w:cs="Courier New"/>
      <w:sz w:val="18"/>
      <w:szCs w:val="18"/>
    </w:rPr>
  </w:style>
  <w:style w:type="paragraph" w:customStyle="1" w:styleId="aff6">
    <w:name w:val="特别说明程序"/>
    <w:basedOn w:val="aff4"/>
    <w:rsid w:val="00EF5AF2"/>
    <w:pPr>
      <w:spacing w:before="0" w:after="0" w:line="272" w:lineRule="exact"/>
    </w:pPr>
    <w:rPr>
      <w:rFonts w:ascii="Courier New" w:hAnsi="Courier New" w:cs="Courier New"/>
      <w:sz w:val="18"/>
      <w:szCs w:val="18"/>
    </w:rPr>
  </w:style>
  <w:style w:type="paragraph" w:customStyle="1" w:styleId="--503">
    <w:name w:val="样式 特别说明 + 顶端: (细-粗宽间隔 灰色-50%  3 磅 行宽)"/>
    <w:basedOn w:val="aff4"/>
    <w:rsid w:val="00EF5AF2"/>
    <w:rPr>
      <w:rFonts w:cs="宋体"/>
      <w:szCs w:val="20"/>
    </w:rPr>
  </w:style>
  <w:style w:type="paragraph" w:customStyle="1" w:styleId="CourierNew00--50">
    <w:name w:val="样式 特别说明 + Courier New 小五 段前: 0 磅 段后: 0 磅 顶端: (细-粗宽间隔 灰色-50%..."/>
    <w:basedOn w:val="aff4"/>
    <w:rsid w:val="00EF5AF2"/>
    <w:pPr>
      <w:spacing w:before="0" w:after="0" w:line="272" w:lineRule="exact"/>
    </w:pPr>
    <w:rPr>
      <w:rFonts w:ascii="Courier New" w:hAnsi="Courier New" w:cs="宋体"/>
      <w:sz w:val="18"/>
      <w:szCs w:val="20"/>
    </w:rPr>
  </w:style>
  <w:style w:type="paragraph" w:customStyle="1" w:styleId="aff7">
    <w:name w:val="例样式"/>
    <w:basedOn w:val="af7"/>
    <w:next w:val="a3"/>
    <w:rsid w:val="00EF5AF2"/>
    <w:pPr>
      <w:ind w:left="1440" w:hanging="1015"/>
    </w:pPr>
  </w:style>
  <w:style w:type="paragraph" w:customStyle="1" w:styleId="aff8">
    <w:name w:val="特别说明首行"/>
    <w:basedOn w:val="aff4"/>
    <w:rsid w:val="00EF5AF2"/>
    <w:pPr>
      <w:ind w:firstLine="1406"/>
    </w:pPr>
  </w:style>
  <w:style w:type="paragraph" w:styleId="aff9">
    <w:name w:val="Plain Text"/>
    <w:rsid w:val="006605C5"/>
    <w:pPr>
      <w:widowControl w:val="0"/>
      <w:adjustRightInd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paragraph" w:customStyle="1" w:styleId="-">
    <w:name w:val="图-居中"/>
    <w:autoRedefine/>
    <w:rsid w:val="006605C5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paragraph" w:customStyle="1" w:styleId="1">
    <w:name w:val="项目1"/>
    <w:autoRedefine/>
    <w:rsid w:val="00E040D3"/>
    <w:pPr>
      <w:widowControl w:val="0"/>
      <w:numPr>
        <w:numId w:val="24"/>
      </w:numPr>
      <w:spacing w:line="312" w:lineRule="atLeast"/>
      <w:jc w:val="both"/>
    </w:pPr>
    <w:rPr>
      <w:sz w:val="21"/>
    </w:rPr>
  </w:style>
  <w:style w:type="paragraph" w:customStyle="1" w:styleId="24">
    <w:name w:val="程序2"/>
    <w:basedOn w:val="11"/>
    <w:rsid w:val="00F241C3"/>
    <w:pPr>
      <w:spacing w:line="280" w:lineRule="exact"/>
      <w:ind w:left="420" w:firstLine="5"/>
    </w:pPr>
    <w:rPr>
      <w:rFonts w:ascii="Courier New" w:hAnsi="Courier New"/>
      <w:sz w:val="18"/>
    </w:rPr>
  </w:style>
  <w:style w:type="paragraph" w:customStyle="1" w:styleId="a1">
    <w:name w:val="中圆点项目符号"/>
    <w:basedOn w:val="a3"/>
    <w:autoRedefine/>
    <w:rsid w:val="003C54C6"/>
    <w:pPr>
      <w:numPr>
        <w:numId w:val="26"/>
      </w:numPr>
    </w:pPr>
  </w:style>
  <w:style w:type="table" w:styleId="affa">
    <w:name w:val="Table Grid"/>
    <w:basedOn w:val="a5"/>
    <w:rsid w:val="00F207ED"/>
    <w:pPr>
      <w:widowControl w:val="0"/>
      <w:snapToGrid w:val="0"/>
      <w:spacing w:line="312" w:lineRule="exact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题注 Char"/>
    <w:basedOn w:val="a4"/>
    <w:link w:val="affb"/>
    <w:rsid w:val="006524C6"/>
    <w:rPr>
      <w:rFonts w:eastAsia="宋体"/>
      <w:sz w:val="18"/>
      <w:lang w:val="en-US" w:eastAsia="zh-CN" w:bidi="ar-SA"/>
    </w:rPr>
  </w:style>
  <w:style w:type="paragraph" w:styleId="affb">
    <w:name w:val="caption"/>
    <w:link w:val="Char0"/>
    <w:qFormat/>
    <w:rsid w:val="006524C6"/>
    <w:pPr>
      <w:spacing w:before="120" w:after="120"/>
      <w:jc w:val="center"/>
    </w:pPr>
    <w:rPr>
      <w:sz w:val="18"/>
    </w:rPr>
  </w:style>
  <w:style w:type="character" w:styleId="affc">
    <w:name w:val="Emphasis"/>
    <w:basedOn w:val="a4"/>
    <w:qFormat/>
    <w:rsid w:val="00E8484B"/>
    <w:rPr>
      <w:i w:val="0"/>
      <w:iCs w:val="0"/>
      <w:color w:val="CC0000"/>
    </w:rPr>
  </w:style>
  <w:style w:type="paragraph" w:styleId="affd">
    <w:name w:val="Balloon Text"/>
    <w:basedOn w:val="a3"/>
    <w:link w:val="Char1"/>
    <w:rsid w:val="00DF060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4"/>
    <w:link w:val="affd"/>
    <w:rsid w:val="00DF060A"/>
    <w:rPr>
      <w:kern w:val="2"/>
      <w:sz w:val="18"/>
      <w:szCs w:val="18"/>
    </w:rPr>
  </w:style>
  <w:style w:type="paragraph" w:customStyle="1" w:styleId="Char2">
    <w:name w:val="注意 Char"/>
    <w:basedOn w:val="a3"/>
    <w:link w:val="CharChar"/>
    <w:autoRedefine/>
    <w:qFormat/>
    <w:rsid w:val="008503C5"/>
    <w:pPr>
      <w:spacing w:before="120" w:after="120"/>
      <w:ind w:left="425" w:right="425" w:firstLine="0"/>
    </w:pPr>
    <w:rPr>
      <w:rFonts w:asciiTheme="minorHAnsi" w:eastAsia="楷体" w:hAnsiTheme="minorHAnsi" w:cstheme="minorBidi"/>
    </w:rPr>
  </w:style>
  <w:style w:type="character" w:customStyle="1" w:styleId="CharChar">
    <w:name w:val="注意 Char Char"/>
    <w:basedOn w:val="a4"/>
    <w:link w:val="Char2"/>
    <w:rsid w:val="008503C5"/>
    <w:rPr>
      <w:rFonts w:asciiTheme="minorHAnsi" w:eastAsia="楷体" w:hAnsiTheme="minorHAnsi" w:cstheme="minorBidi"/>
      <w:kern w:val="2"/>
      <w:sz w:val="21"/>
      <w:szCs w:val="21"/>
    </w:rPr>
  </w:style>
  <w:style w:type="paragraph" w:styleId="affe">
    <w:name w:val="Normal (Web)"/>
    <w:basedOn w:val="a3"/>
    <w:uiPriority w:val="99"/>
    <w:unhideWhenUsed/>
    <w:rsid w:val="009672FC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">
    <w:name w:val="下空半行 Char"/>
    <w:basedOn w:val="a4"/>
    <w:link w:val="af6"/>
    <w:rsid w:val="00676F91"/>
    <w:rPr>
      <w:kern w:val="2"/>
      <w:sz w:val="21"/>
    </w:rPr>
  </w:style>
  <w:style w:type="paragraph" w:styleId="afff">
    <w:name w:val="endnote text"/>
    <w:basedOn w:val="a3"/>
    <w:link w:val="Char3"/>
    <w:rsid w:val="002E6424"/>
    <w:pPr>
      <w:jc w:val="left"/>
    </w:pPr>
  </w:style>
  <w:style w:type="character" w:customStyle="1" w:styleId="Char3">
    <w:name w:val="尾注文本 Char"/>
    <w:basedOn w:val="a4"/>
    <w:link w:val="afff"/>
    <w:rsid w:val="002E6424"/>
    <w:rPr>
      <w:kern w:val="2"/>
      <w:sz w:val="21"/>
      <w:szCs w:val="21"/>
    </w:rPr>
  </w:style>
  <w:style w:type="character" w:styleId="afff0">
    <w:name w:val="endnote reference"/>
    <w:basedOn w:val="a4"/>
    <w:rsid w:val="002E6424"/>
    <w:rPr>
      <w:vertAlign w:val="superscript"/>
    </w:rPr>
  </w:style>
  <w:style w:type="paragraph" w:styleId="afff1">
    <w:name w:val="footnote text"/>
    <w:basedOn w:val="a3"/>
    <w:link w:val="Char4"/>
    <w:rsid w:val="002E6424"/>
    <w:pPr>
      <w:jc w:val="left"/>
    </w:pPr>
    <w:rPr>
      <w:sz w:val="18"/>
      <w:szCs w:val="18"/>
    </w:rPr>
  </w:style>
  <w:style w:type="character" w:customStyle="1" w:styleId="Char4">
    <w:name w:val="脚注文本 Char"/>
    <w:basedOn w:val="a4"/>
    <w:link w:val="afff1"/>
    <w:rsid w:val="002E6424"/>
    <w:rPr>
      <w:kern w:val="2"/>
      <w:sz w:val="18"/>
      <w:szCs w:val="18"/>
    </w:rPr>
  </w:style>
  <w:style w:type="character" w:styleId="afff2">
    <w:name w:val="footnote reference"/>
    <w:basedOn w:val="a4"/>
    <w:rsid w:val="002E64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80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39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6753;&#37096;\Vb&#31243;&#24207;&#35774;&#35745;&#25945;&#31243;&#65288;KH&#65289;\VB&#31243;&#24207;&#35774;&#3574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AC849-76CC-47B6-8020-818DA1F5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VB程序设计模板</Template>
  <TotalTime>1632</TotalTime>
  <Pages>1</Pages>
  <Words>23</Words>
  <Characters>134</Characters>
  <Application>Microsoft Office Word</Application>
  <DocSecurity>0</DocSecurity>
  <Lines>1</Lines>
  <Paragraphs>1</Paragraphs>
  <ScaleCrop>false</ScaleCrop>
  <Company>khp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VB概述</dc:title>
  <dc:creator>m</dc:creator>
  <cp:lastModifiedBy>Administrator</cp:lastModifiedBy>
  <cp:revision>738</cp:revision>
  <dcterms:created xsi:type="dcterms:W3CDTF">2014-10-24T07:57:00Z</dcterms:created>
  <dcterms:modified xsi:type="dcterms:W3CDTF">2014-12-24T01:10:00Z</dcterms:modified>
</cp:coreProperties>
</file>