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DB" w:rsidRDefault="00843EDB" w:rsidP="00843EDB">
      <w:pPr>
        <w:pStyle w:val="2"/>
      </w:pPr>
      <w:r w:rsidRPr="00843EDB">
        <w:rPr>
          <w:rFonts w:hint="eastAsia"/>
        </w:rPr>
        <w:t>教学资源</w:t>
      </w:r>
      <w:r>
        <w:rPr>
          <w:rFonts w:hint="eastAsia"/>
        </w:rPr>
        <w:t>目录</w:t>
      </w:r>
    </w:p>
    <w:p w:rsidR="00085BAE" w:rsidRDefault="0030298C" w:rsidP="00085BAE">
      <w:r>
        <w:rPr>
          <w:rFonts w:hint="eastAsia"/>
        </w:rPr>
        <w:t>1</w:t>
      </w:r>
      <w:r>
        <w:rPr>
          <w:rFonts w:hint="eastAsia"/>
        </w:rPr>
        <w:t>、</w:t>
      </w:r>
      <w:r w:rsidR="00D963F2">
        <w:rPr>
          <w:rFonts w:hint="eastAsia"/>
        </w:rPr>
        <w:t>“</w:t>
      </w:r>
      <w:r w:rsidR="00872963" w:rsidRPr="00872963">
        <w:rPr>
          <w:rFonts w:hint="eastAsia"/>
        </w:rPr>
        <w:t>C#</w:t>
      </w:r>
      <w:r w:rsidR="00872963" w:rsidRPr="00872963">
        <w:rPr>
          <w:rFonts w:hint="eastAsia"/>
        </w:rPr>
        <w:t>编程题</w:t>
      </w:r>
      <w:r w:rsidR="00D963F2">
        <w:rPr>
          <w:rFonts w:hint="eastAsia"/>
        </w:rPr>
        <w:t>”</w:t>
      </w:r>
      <w:r w:rsidR="00872963">
        <w:rPr>
          <w:rFonts w:hint="eastAsia"/>
        </w:rPr>
        <w:t>文件夹：按章</w:t>
      </w:r>
      <w:r w:rsidR="00D963F2">
        <w:rPr>
          <w:rFonts w:hint="eastAsia"/>
        </w:rPr>
        <w:t>给出</w:t>
      </w:r>
      <w:r w:rsidR="001A2876">
        <w:rPr>
          <w:rFonts w:hint="eastAsia"/>
        </w:rPr>
        <w:t>书中</w:t>
      </w:r>
      <w:r w:rsidR="00D963F2">
        <w:rPr>
          <w:rFonts w:hint="eastAsia"/>
        </w:rPr>
        <w:t>所有练习题中</w:t>
      </w:r>
      <w:r w:rsidR="00D963F2" w:rsidRPr="00872963">
        <w:rPr>
          <w:rFonts w:hint="eastAsia"/>
        </w:rPr>
        <w:t>编程题</w:t>
      </w:r>
      <w:r w:rsidR="00D963F2">
        <w:rPr>
          <w:rFonts w:hint="eastAsia"/>
        </w:rPr>
        <w:t>的源代码。</w:t>
      </w:r>
    </w:p>
    <w:p w:rsidR="00D963F2" w:rsidRPr="00D963F2" w:rsidRDefault="0030298C" w:rsidP="00085BAE">
      <w:r>
        <w:rPr>
          <w:rFonts w:hint="eastAsia"/>
        </w:rPr>
        <w:t>2</w:t>
      </w:r>
      <w:r>
        <w:rPr>
          <w:rFonts w:hint="eastAsia"/>
        </w:rPr>
        <w:t>、</w:t>
      </w:r>
      <w:r w:rsidR="00D963F2">
        <w:rPr>
          <w:rFonts w:hint="eastAsia"/>
        </w:rPr>
        <w:t>“</w:t>
      </w:r>
      <w:r w:rsidR="00D963F2" w:rsidRPr="00D963F2">
        <w:rPr>
          <w:rFonts w:hint="eastAsia"/>
        </w:rPr>
        <w:t>C#</w:t>
      </w:r>
      <w:r w:rsidR="00D963F2" w:rsidRPr="00D963F2">
        <w:rPr>
          <w:rFonts w:hint="eastAsia"/>
        </w:rPr>
        <w:t>程序</w:t>
      </w:r>
      <w:r w:rsidR="00D963F2">
        <w:rPr>
          <w:rFonts w:hint="eastAsia"/>
        </w:rPr>
        <w:t>”文件夹：按章给出书中所有示例的源代码。</w:t>
      </w:r>
    </w:p>
    <w:p w:rsidR="00872963" w:rsidRPr="00D963F2" w:rsidRDefault="0030298C" w:rsidP="00085BAE">
      <w:r>
        <w:rPr>
          <w:rFonts w:hint="eastAsia"/>
        </w:rPr>
        <w:t>3</w:t>
      </w:r>
      <w:r>
        <w:rPr>
          <w:rFonts w:hint="eastAsia"/>
        </w:rPr>
        <w:t>、</w:t>
      </w:r>
      <w:r w:rsidR="007A7EBF">
        <w:rPr>
          <w:rFonts w:hint="eastAsia"/>
        </w:rPr>
        <w:t>“</w:t>
      </w:r>
      <w:r w:rsidR="007A7EBF" w:rsidRPr="007A7EBF">
        <w:rPr>
          <w:rFonts w:hint="eastAsia"/>
        </w:rPr>
        <w:t>C#</w:t>
      </w:r>
      <w:r w:rsidR="007A7EBF" w:rsidRPr="007A7EBF">
        <w:rPr>
          <w:rFonts w:hint="eastAsia"/>
        </w:rPr>
        <w:t>课件</w:t>
      </w:r>
      <w:r w:rsidR="007A7EBF" w:rsidRPr="007A7EBF">
        <w:rPr>
          <w:rFonts w:hint="eastAsia"/>
        </w:rPr>
        <w:t>-2012</w:t>
      </w:r>
      <w:r w:rsidR="007A7EBF">
        <w:rPr>
          <w:rFonts w:hint="eastAsia"/>
        </w:rPr>
        <w:t>”文件夹：按章给出书中所有的</w:t>
      </w:r>
      <w:r w:rsidR="001A2876">
        <w:rPr>
          <w:rFonts w:hint="eastAsia"/>
        </w:rPr>
        <w:t>教学</w:t>
      </w:r>
      <w:r w:rsidR="007A7EBF">
        <w:rPr>
          <w:rFonts w:hint="eastAsia"/>
        </w:rPr>
        <w:t>PPT</w:t>
      </w:r>
      <w:r w:rsidR="007A7EBF">
        <w:rPr>
          <w:rFonts w:hint="eastAsia"/>
        </w:rPr>
        <w:t>。</w:t>
      </w:r>
    </w:p>
    <w:p w:rsidR="00872963" w:rsidRDefault="0030298C" w:rsidP="00085BAE">
      <w:r>
        <w:rPr>
          <w:rFonts w:hint="eastAsia"/>
        </w:rPr>
        <w:t>4</w:t>
      </w:r>
      <w:r>
        <w:rPr>
          <w:rFonts w:hint="eastAsia"/>
        </w:rPr>
        <w:t>、</w:t>
      </w:r>
      <w:r w:rsidR="001A2876">
        <w:rPr>
          <w:rFonts w:hint="eastAsia"/>
        </w:rPr>
        <w:t>“</w:t>
      </w:r>
      <w:r w:rsidR="001A2876" w:rsidRPr="001A2876">
        <w:rPr>
          <w:rFonts w:hint="eastAsia"/>
        </w:rPr>
        <w:t>C#</w:t>
      </w:r>
      <w:r w:rsidR="001A2876" w:rsidRPr="001A2876">
        <w:rPr>
          <w:rFonts w:hint="eastAsia"/>
        </w:rPr>
        <w:t>实验</w:t>
      </w:r>
      <w:r w:rsidR="001A2876">
        <w:rPr>
          <w:rFonts w:hint="eastAsia"/>
        </w:rPr>
        <w:t>”文件夹：按章给出书中所有上机实验</w:t>
      </w:r>
      <w:r w:rsidR="001A2876" w:rsidRPr="00872963">
        <w:rPr>
          <w:rFonts w:hint="eastAsia"/>
        </w:rPr>
        <w:t>题</w:t>
      </w:r>
      <w:r w:rsidR="001A2876">
        <w:rPr>
          <w:rFonts w:hint="eastAsia"/>
        </w:rPr>
        <w:t>的源代码。</w:t>
      </w:r>
    </w:p>
    <w:p w:rsidR="001A2876" w:rsidRDefault="0030298C" w:rsidP="00085BAE">
      <w:r>
        <w:rPr>
          <w:rFonts w:hint="eastAsia"/>
        </w:rPr>
        <w:t>5</w:t>
      </w:r>
      <w:r>
        <w:rPr>
          <w:rFonts w:hint="eastAsia"/>
        </w:rPr>
        <w:t>、</w:t>
      </w:r>
      <w:r w:rsidR="002E3F34">
        <w:rPr>
          <w:rFonts w:hint="eastAsia"/>
        </w:rPr>
        <w:t>“</w:t>
      </w:r>
      <w:r w:rsidR="001A2876" w:rsidRPr="001A2876">
        <w:rPr>
          <w:rFonts w:hint="eastAsia"/>
        </w:rPr>
        <w:t>单项选择题答案</w:t>
      </w:r>
      <w:r w:rsidR="002E3F34">
        <w:rPr>
          <w:rFonts w:hint="eastAsia"/>
        </w:rPr>
        <w:t>”文件夹</w:t>
      </w:r>
      <w:r w:rsidR="001A2876">
        <w:rPr>
          <w:rFonts w:hint="eastAsia"/>
        </w:rPr>
        <w:t>：给出书中所有</w:t>
      </w:r>
      <w:r w:rsidR="001A2876" w:rsidRPr="001A2876">
        <w:rPr>
          <w:rFonts w:hint="eastAsia"/>
        </w:rPr>
        <w:t>单项选择题</w:t>
      </w:r>
      <w:r w:rsidR="001A2876">
        <w:rPr>
          <w:rFonts w:hint="eastAsia"/>
        </w:rPr>
        <w:t>及</w:t>
      </w:r>
      <w:r w:rsidR="001A2876" w:rsidRPr="001A2876">
        <w:rPr>
          <w:rFonts w:hint="eastAsia"/>
        </w:rPr>
        <w:t>答案</w:t>
      </w:r>
      <w:r w:rsidR="001A2876">
        <w:rPr>
          <w:rFonts w:hint="eastAsia"/>
        </w:rPr>
        <w:t>。</w:t>
      </w:r>
    </w:p>
    <w:p w:rsidR="001A2876" w:rsidRPr="002E3F34" w:rsidRDefault="0030298C" w:rsidP="00085BAE">
      <w:r>
        <w:rPr>
          <w:rFonts w:hint="eastAsia"/>
        </w:rPr>
        <w:t>6</w:t>
      </w:r>
      <w:r>
        <w:rPr>
          <w:rFonts w:hint="eastAsia"/>
        </w:rPr>
        <w:t>、</w:t>
      </w:r>
      <w:r w:rsidR="002E3F34" w:rsidRPr="002E3F34">
        <w:rPr>
          <w:rFonts w:hint="eastAsia"/>
        </w:rPr>
        <w:t>C#</w:t>
      </w:r>
      <w:r w:rsidR="002E3F34" w:rsidRPr="002E3F34">
        <w:rPr>
          <w:rFonts w:hint="eastAsia"/>
        </w:rPr>
        <w:t>本科课程教学大纲</w:t>
      </w:r>
      <w:r w:rsidR="002E3F34">
        <w:rPr>
          <w:rFonts w:hint="eastAsia"/>
        </w:rPr>
        <w:t>：给出武汉大学计算机学院“</w:t>
      </w:r>
      <w:r w:rsidR="002E3F34" w:rsidRPr="002E3F34">
        <w:rPr>
          <w:rFonts w:hint="eastAsia"/>
        </w:rPr>
        <w:t>C#</w:t>
      </w:r>
      <w:r w:rsidR="002E3F34">
        <w:rPr>
          <w:rFonts w:hint="eastAsia"/>
        </w:rPr>
        <w:t>程序设计”</w:t>
      </w:r>
      <w:r w:rsidR="002E3F34" w:rsidRPr="002E3F34">
        <w:rPr>
          <w:rFonts w:hint="eastAsia"/>
        </w:rPr>
        <w:t>本科课程</w:t>
      </w:r>
      <w:r w:rsidR="002E3F34">
        <w:rPr>
          <w:rFonts w:hint="eastAsia"/>
        </w:rPr>
        <w:t>的</w:t>
      </w:r>
      <w:r w:rsidR="002E3F34" w:rsidRPr="002E3F34">
        <w:rPr>
          <w:rFonts w:hint="eastAsia"/>
        </w:rPr>
        <w:t>教学大纲</w:t>
      </w:r>
      <w:r w:rsidR="002E3F34">
        <w:rPr>
          <w:rFonts w:hint="eastAsia"/>
        </w:rPr>
        <w:t>。</w:t>
      </w:r>
    </w:p>
    <w:sectPr w:rsidR="001A2876" w:rsidRPr="002E3F34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276" w:right="1106" w:bottom="1276" w:left="1106" w:header="709" w:footer="82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BA8" w:rsidRDefault="00902BA8">
      <w:r>
        <w:separator/>
      </w:r>
    </w:p>
  </w:endnote>
  <w:endnote w:type="continuationSeparator" w:id="1">
    <w:p w:rsidR="00902BA8" w:rsidRDefault="00902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BA8" w:rsidRDefault="00902BA8">
      <w:r>
        <w:separator/>
      </w:r>
    </w:p>
  </w:footnote>
  <w:footnote w:type="continuationSeparator" w:id="1">
    <w:p w:rsidR="00902BA8" w:rsidRDefault="00902B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871E34">
    <w:pPr>
      <w:pStyle w:val="af4"/>
      <w:pBdr>
        <w:bottom w:val="none" w:sz="0" w:space="0" w:color="auto"/>
      </w:pBdr>
    </w:pPr>
    <w:r>
      <w:rPr>
        <w:noProof/>
      </w:rPr>
      <w:pict>
        <v:group id="_x0000_s2091" style="position:absolute;left:0;text-align:left;margin-left:179.45pt;margin-top:-6.8pt;width:250.05pt;height:681.5pt;z-index:251657728" coordorigin="4695,573" coordsize="5001,13630">
          <v:group id="_x0000_s2061" style="position:absolute;left:4695;top:13721;width:1045;height:482;mso-position-horizontal:center" coordorigin="4733,13680" coordsize="1045,482" o:regroupid="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4733;top:13927;width:992;height:155">
              <v:imagedata r:id="rId1" o:title="botto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4744;top:13680;width:1034;height:482" filled="f" stroked="f">
              <v:stroke startarrowwidth="narrow" startarrowlength="short" endarrowwidth="narrow" endarrowlength="short"/>
              <v:textbox style="mso-next-textbox:#_x0000_s2063" inset="0,0,0,0">
                <w:txbxContent>
                  <w:p w:rsidR="00365BAD" w:rsidRDefault="00871E34">
                    <w:pPr>
                      <w:ind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="00365BAD"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085BAE">
                      <w:rPr>
                        <w:rStyle w:val="af1"/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v:group>
          <v:group id="_x0000_s2064" style="position:absolute;left:6062;top:573;width:3634;height:503" coordorigin="6062,573" coordsize="3634,503" o:regroupid="9">
            <v:line id="_x0000_s2065" style="position:absolute;flip:x y" from="6428,692" to="9546,694" strokecolor="#333">
              <v:stroke startarrowwidth="narrow" startarrowlength="short" endarrowwidth="narrow" endarrowlength="short"/>
            </v:line>
            <v:group id="_x0000_s2066" style="position:absolute;left:9544;top:684;width:152;height:283" coordorigin="9504,660" coordsize="152,283">
              <v:rect id="_x0000_s2067" style="position:absolute;left:9504;top:660;width:74;height:283;flip:x" fillcolor="black" stroked="f">
                <v:stroke startarrowwidth="narrow" startarrowlength="short" endarrowwidth="narrow" endarrowlength="short"/>
                <v:textbox inset="0,0,0,0"/>
              </v:rect>
              <v:rect id="_x0000_s2068" style="position:absolute;left:9571;top:660;width:85;height:283;flip:x" fillcolor="#969696" stroked="f">
                <v:stroke startarrowwidth="narrow" startarrowlength="short" endarrowwidth="narrow" endarrowlength="short"/>
                <v:textbox inset="0,0,0,0"/>
              </v:rect>
            </v:group>
            <v:shape id="_x0000_s2069" type="#_x0000_t202" style="position:absolute;left:6360;top:573;width:2954;height:503;flip:x;mso-wrap-edited:f" filled="f" stroked="f">
              <v:textbox style="mso-next-textbox:#_x0000_s2069">
                <w:txbxContent>
                  <w:p w:rsidR="00365BAD" w:rsidRDefault="00365BAD">
                    <w:pPr>
                      <w:ind w:firstLine="0"/>
                      <w:rPr>
                        <w:rFonts w:ascii="Arial" w:eastAsia="汉仪中等线简" w:hAnsi="Arial" w:cs="Arial"/>
                        <w:sz w:val="18"/>
                      </w:rPr>
                    </w:pP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第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1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章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 xml:space="preserve">  </w:t>
                    </w:r>
                    <w:r>
                      <w:rPr>
                        <w:rFonts w:ascii="Arial" w:eastAsia="汉仪中等线简" w:hAnsi="Arial" w:cs="Arial" w:hint="eastAsia"/>
                        <w:noProof/>
                        <w:sz w:val="18"/>
                      </w:rPr>
                      <w:t>C#</w:t>
                    </w:r>
                    <w:r>
                      <w:rPr>
                        <w:rFonts w:ascii="Arial" w:eastAsia="汉仪中等线简" w:hAnsi="Arial" w:cs="Arial" w:hint="eastAsia"/>
                        <w:sz w:val="18"/>
                        <w:szCs w:val="18"/>
                      </w:rPr>
                      <w:t>概述</w:t>
                    </w:r>
                  </w:p>
                </w:txbxContent>
              </v:textbox>
            </v:shape>
            <v:line id="_x0000_s2070" style="position:absolute;flip:x" from="6062,1004" to="7196,1004" strokecolor="#333"/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pStyle w:val="a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FDC29BD"/>
    <w:multiLevelType w:val="hybridMultilevel"/>
    <w:tmpl w:val="C08AF3F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A891DE4"/>
    <w:multiLevelType w:val="hybridMultilevel"/>
    <w:tmpl w:val="ED708F68"/>
    <w:lvl w:ilvl="0" w:tplc="3A264C6C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68F7DCA"/>
    <w:multiLevelType w:val="hybridMultilevel"/>
    <w:tmpl w:val="227A250A"/>
    <w:lvl w:ilvl="0" w:tplc="E698FA5C">
      <w:start w:val="1"/>
      <w:numFmt w:val="decimal"/>
      <w:pStyle w:val="a0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6B1F68"/>
    <w:multiLevelType w:val="hybridMultilevel"/>
    <w:tmpl w:val="D0AAAACE"/>
    <w:lvl w:ilvl="0" w:tplc="333E3874">
      <w:start w:val="1"/>
      <w:numFmt w:val="bullet"/>
      <w:pStyle w:val="a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2">
    <w:nsid w:val="50B31E9E"/>
    <w:multiLevelType w:val="hybridMultilevel"/>
    <w:tmpl w:val="52607E82"/>
    <w:lvl w:ilvl="0" w:tplc="35683602">
      <w:start w:val="1"/>
      <w:numFmt w:val="bullet"/>
      <w:pStyle w:val="1"/>
      <w:lvlText w:val=""/>
      <w:lvlJc w:val="left"/>
      <w:pPr>
        <w:ind w:left="845" w:hanging="42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4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FCA6854"/>
    <w:multiLevelType w:val="hybridMultilevel"/>
    <w:tmpl w:val="7BA03C6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74BF181A"/>
    <w:multiLevelType w:val="hybridMultilevel"/>
    <w:tmpl w:val="DE0E7036"/>
    <w:lvl w:ilvl="0" w:tplc="F636F91A">
      <w:start w:val="1"/>
      <w:numFmt w:val="bullet"/>
      <w:pStyle w:val="a2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AEC70BA"/>
    <w:multiLevelType w:val="hybridMultilevel"/>
    <w:tmpl w:val="BC64C752"/>
    <w:lvl w:ilvl="0" w:tplc="513E4AEE">
      <w:start w:val="1"/>
      <w:numFmt w:val="bullet"/>
      <w:lvlText w:val="·"/>
      <w:lvlJc w:val="left"/>
      <w:pPr>
        <w:ind w:left="845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7"/>
  </w:num>
  <w:num w:numId="5">
    <w:abstractNumId w:val="14"/>
  </w:num>
  <w:num w:numId="6">
    <w:abstractNumId w:val="2"/>
  </w:num>
  <w:num w:numId="7">
    <w:abstractNumId w:val="16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5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3"/>
  </w:num>
  <w:num w:numId="19">
    <w:abstractNumId w:val="20"/>
  </w:num>
  <w:num w:numId="20">
    <w:abstractNumId w:val="9"/>
  </w:num>
  <w:num w:numId="21">
    <w:abstractNumId w:val="3"/>
  </w:num>
  <w:num w:numId="22">
    <w:abstractNumId w:val="4"/>
  </w:num>
  <w:num w:numId="23">
    <w:abstractNumId w:val="21"/>
  </w:num>
  <w:num w:numId="24">
    <w:abstractNumId w:val="12"/>
  </w:num>
  <w:num w:numId="25">
    <w:abstractNumId w:val="1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attachedTemplate r:id="rId1"/>
  <w:linkStyles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00"/>
    <w:rsid w:val="000005A7"/>
    <w:rsid w:val="0000084B"/>
    <w:rsid w:val="00001AB4"/>
    <w:rsid w:val="0000278A"/>
    <w:rsid w:val="0000284E"/>
    <w:rsid w:val="000028D4"/>
    <w:rsid w:val="00003338"/>
    <w:rsid w:val="00006820"/>
    <w:rsid w:val="00010650"/>
    <w:rsid w:val="00011306"/>
    <w:rsid w:val="0001187D"/>
    <w:rsid w:val="00012855"/>
    <w:rsid w:val="0001400E"/>
    <w:rsid w:val="0001693D"/>
    <w:rsid w:val="0001743B"/>
    <w:rsid w:val="00020414"/>
    <w:rsid w:val="00020619"/>
    <w:rsid w:val="0002222D"/>
    <w:rsid w:val="00022DAB"/>
    <w:rsid w:val="000242B8"/>
    <w:rsid w:val="000245A7"/>
    <w:rsid w:val="00026194"/>
    <w:rsid w:val="00026C8B"/>
    <w:rsid w:val="00027CC8"/>
    <w:rsid w:val="000317A1"/>
    <w:rsid w:val="000325DE"/>
    <w:rsid w:val="000330CD"/>
    <w:rsid w:val="00033F9C"/>
    <w:rsid w:val="00034945"/>
    <w:rsid w:val="00035614"/>
    <w:rsid w:val="000356CF"/>
    <w:rsid w:val="000360CA"/>
    <w:rsid w:val="00037451"/>
    <w:rsid w:val="000375CC"/>
    <w:rsid w:val="000379A2"/>
    <w:rsid w:val="0004069C"/>
    <w:rsid w:val="00040E08"/>
    <w:rsid w:val="000459AC"/>
    <w:rsid w:val="00046B52"/>
    <w:rsid w:val="00046FBB"/>
    <w:rsid w:val="000473E1"/>
    <w:rsid w:val="00050347"/>
    <w:rsid w:val="00052F41"/>
    <w:rsid w:val="00052F66"/>
    <w:rsid w:val="00053A14"/>
    <w:rsid w:val="000542FA"/>
    <w:rsid w:val="00054328"/>
    <w:rsid w:val="0005457D"/>
    <w:rsid w:val="0005692F"/>
    <w:rsid w:val="00056B2D"/>
    <w:rsid w:val="00063C8D"/>
    <w:rsid w:val="000652C2"/>
    <w:rsid w:val="000700A9"/>
    <w:rsid w:val="00070D2C"/>
    <w:rsid w:val="00075A2D"/>
    <w:rsid w:val="00080616"/>
    <w:rsid w:val="00082B7E"/>
    <w:rsid w:val="00083097"/>
    <w:rsid w:val="00083653"/>
    <w:rsid w:val="00083EEA"/>
    <w:rsid w:val="000840CF"/>
    <w:rsid w:val="00084A30"/>
    <w:rsid w:val="00085BAE"/>
    <w:rsid w:val="00086A0B"/>
    <w:rsid w:val="00087D51"/>
    <w:rsid w:val="0009056E"/>
    <w:rsid w:val="00090C0F"/>
    <w:rsid w:val="00091174"/>
    <w:rsid w:val="000912E1"/>
    <w:rsid w:val="00092969"/>
    <w:rsid w:val="00092E60"/>
    <w:rsid w:val="000936C5"/>
    <w:rsid w:val="00093F75"/>
    <w:rsid w:val="0009456C"/>
    <w:rsid w:val="000946B4"/>
    <w:rsid w:val="00095013"/>
    <w:rsid w:val="00097DF4"/>
    <w:rsid w:val="000A02C2"/>
    <w:rsid w:val="000A1751"/>
    <w:rsid w:val="000A2BFF"/>
    <w:rsid w:val="000A4423"/>
    <w:rsid w:val="000A55CD"/>
    <w:rsid w:val="000A5B36"/>
    <w:rsid w:val="000A5FDA"/>
    <w:rsid w:val="000A6A58"/>
    <w:rsid w:val="000A7AA6"/>
    <w:rsid w:val="000A7CD3"/>
    <w:rsid w:val="000B068B"/>
    <w:rsid w:val="000B0AF0"/>
    <w:rsid w:val="000B0E60"/>
    <w:rsid w:val="000B0FE3"/>
    <w:rsid w:val="000B131C"/>
    <w:rsid w:val="000B1806"/>
    <w:rsid w:val="000B1ED5"/>
    <w:rsid w:val="000B3934"/>
    <w:rsid w:val="000B3D17"/>
    <w:rsid w:val="000B6129"/>
    <w:rsid w:val="000B6D09"/>
    <w:rsid w:val="000C1B4E"/>
    <w:rsid w:val="000C2807"/>
    <w:rsid w:val="000C2F99"/>
    <w:rsid w:val="000C3D22"/>
    <w:rsid w:val="000C5FDE"/>
    <w:rsid w:val="000D1312"/>
    <w:rsid w:val="000D137C"/>
    <w:rsid w:val="000D30EC"/>
    <w:rsid w:val="000D51DA"/>
    <w:rsid w:val="000D54E0"/>
    <w:rsid w:val="000D585B"/>
    <w:rsid w:val="000E1B34"/>
    <w:rsid w:val="000E1CC8"/>
    <w:rsid w:val="000E37D5"/>
    <w:rsid w:val="000E5B50"/>
    <w:rsid w:val="000E5C2F"/>
    <w:rsid w:val="000E67B5"/>
    <w:rsid w:val="000F0742"/>
    <w:rsid w:val="000F164C"/>
    <w:rsid w:val="000F1D0E"/>
    <w:rsid w:val="000F4438"/>
    <w:rsid w:val="000F484D"/>
    <w:rsid w:val="000F4B40"/>
    <w:rsid w:val="000F5318"/>
    <w:rsid w:val="001007FB"/>
    <w:rsid w:val="00100F36"/>
    <w:rsid w:val="00103672"/>
    <w:rsid w:val="001042B4"/>
    <w:rsid w:val="00104741"/>
    <w:rsid w:val="0010498E"/>
    <w:rsid w:val="0010725D"/>
    <w:rsid w:val="0011032A"/>
    <w:rsid w:val="00113027"/>
    <w:rsid w:val="001137AE"/>
    <w:rsid w:val="001145CA"/>
    <w:rsid w:val="00117105"/>
    <w:rsid w:val="00120207"/>
    <w:rsid w:val="001208BB"/>
    <w:rsid w:val="00120E03"/>
    <w:rsid w:val="00120ED2"/>
    <w:rsid w:val="0012125A"/>
    <w:rsid w:val="0012253B"/>
    <w:rsid w:val="0012445A"/>
    <w:rsid w:val="00124BA5"/>
    <w:rsid w:val="00124BE0"/>
    <w:rsid w:val="00125CB4"/>
    <w:rsid w:val="001303A5"/>
    <w:rsid w:val="001309B8"/>
    <w:rsid w:val="00130E66"/>
    <w:rsid w:val="001326A7"/>
    <w:rsid w:val="00133F26"/>
    <w:rsid w:val="00137B15"/>
    <w:rsid w:val="001409A6"/>
    <w:rsid w:val="001425F3"/>
    <w:rsid w:val="00144151"/>
    <w:rsid w:val="0014665F"/>
    <w:rsid w:val="001471AF"/>
    <w:rsid w:val="00147A09"/>
    <w:rsid w:val="001508DD"/>
    <w:rsid w:val="00153D58"/>
    <w:rsid w:val="0015512A"/>
    <w:rsid w:val="001553F9"/>
    <w:rsid w:val="00155BA2"/>
    <w:rsid w:val="00156718"/>
    <w:rsid w:val="00156C7B"/>
    <w:rsid w:val="00161047"/>
    <w:rsid w:val="00162DA0"/>
    <w:rsid w:val="00163179"/>
    <w:rsid w:val="001650BC"/>
    <w:rsid w:val="001661A5"/>
    <w:rsid w:val="001670C4"/>
    <w:rsid w:val="0017089F"/>
    <w:rsid w:val="00172808"/>
    <w:rsid w:val="00172FD4"/>
    <w:rsid w:val="00173D90"/>
    <w:rsid w:val="001741C4"/>
    <w:rsid w:val="00174222"/>
    <w:rsid w:val="0017522C"/>
    <w:rsid w:val="00182C28"/>
    <w:rsid w:val="00182D13"/>
    <w:rsid w:val="0018344B"/>
    <w:rsid w:val="00184EEF"/>
    <w:rsid w:val="001912D9"/>
    <w:rsid w:val="0019167C"/>
    <w:rsid w:val="00191EAA"/>
    <w:rsid w:val="00192E3D"/>
    <w:rsid w:val="00193166"/>
    <w:rsid w:val="001933C1"/>
    <w:rsid w:val="00193E25"/>
    <w:rsid w:val="00195AF8"/>
    <w:rsid w:val="0019705A"/>
    <w:rsid w:val="0019706A"/>
    <w:rsid w:val="001978F0"/>
    <w:rsid w:val="001A1FAF"/>
    <w:rsid w:val="001A2876"/>
    <w:rsid w:val="001A3B4C"/>
    <w:rsid w:val="001A3F8A"/>
    <w:rsid w:val="001A3FD3"/>
    <w:rsid w:val="001A429D"/>
    <w:rsid w:val="001A4F4E"/>
    <w:rsid w:val="001A51C4"/>
    <w:rsid w:val="001B087C"/>
    <w:rsid w:val="001B4260"/>
    <w:rsid w:val="001B4D88"/>
    <w:rsid w:val="001B60C6"/>
    <w:rsid w:val="001B68DA"/>
    <w:rsid w:val="001C021E"/>
    <w:rsid w:val="001C0D30"/>
    <w:rsid w:val="001C0EC2"/>
    <w:rsid w:val="001C11DB"/>
    <w:rsid w:val="001C2E1F"/>
    <w:rsid w:val="001C31CF"/>
    <w:rsid w:val="001C3BBC"/>
    <w:rsid w:val="001C40F8"/>
    <w:rsid w:val="001C4680"/>
    <w:rsid w:val="001C4E1C"/>
    <w:rsid w:val="001C5340"/>
    <w:rsid w:val="001D01B3"/>
    <w:rsid w:val="001D1415"/>
    <w:rsid w:val="001D179F"/>
    <w:rsid w:val="001D2661"/>
    <w:rsid w:val="001D2E58"/>
    <w:rsid w:val="001D3676"/>
    <w:rsid w:val="001D43E5"/>
    <w:rsid w:val="001D5606"/>
    <w:rsid w:val="001D79E8"/>
    <w:rsid w:val="001E14FB"/>
    <w:rsid w:val="001E1B97"/>
    <w:rsid w:val="001E3788"/>
    <w:rsid w:val="001E4A76"/>
    <w:rsid w:val="001E50A1"/>
    <w:rsid w:val="001E5729"/>
    <w:rsid w:val="001E6CC3"/>
    <w:rsid w:val="001F17AB"/>
    <w:rsid w:val="001F26B6"/>
    <w:rsid w:val="001F2DC8"/>
    <w:rsid w:val="001F2EA2"/>
    <w:rsid w:val="001F3C62"/>
    <w:rsid w:val="001F4CB6"/>
    <w:rsid w:val="001F50BE"/>
    <w:rsid w:val="001F50DA"/>
    <w:rsid w:val="001F5528"/>
    <w:rsid w:val="001F5A2F"/>
    <w:rsid w:val="001F74A8"/>
    <w:rsid w:val="00200DB0"/>
    <w:rsid w:val="002010C8"/>
    <w:rsid w:val="0020191C"/>
    <w:rsid w:val="00202352"/>
    <w:rsid w:val="002025F8"/>
    <w:rsid w:val="00203BDB"/>
    <w:rsid w:val="0020539B"/>
    <w:rsid w:val="00205ED8"/>
    <w:rsid w:val="00206F08"/>
    <w:rsid w:val="0020746F"/>
    <w:rsid w:val="00211222"/>
    <w:rsid w:val="00211565"/>
    <w:rsid w:val="00211AA1"/>
    <w:rsid w:val="00211DB0"/>
    <w:rsid w:val="00211DF1"/>
    <w:rsid w:val="00212790"/>
    <w:rsid w:val="00213FDA"/>
    <w:rsid w:val="00217634"/>
    <w:rsid w:val="002179E6"/>
    <w:rsid w:val="002214B0"/>
    <w:rsid w:val="00223DA1"/>
    <w:rsid w:val="00225479"/>
    <w:rsid w:val="002329D2"/>
    <w:rsid w:val="00233A2C"/>
    <w:rsid w:val="00234392"/>
    <w:rsid w:val="0023442D"/>
    <w:rsid w:val="00236BF3"/>
    <w:rsid w:val="0023785F"/>
    <w:rsid w:val="002403F0"/>
    <w:rsid w:val="0024198A"/>
    <w:rsid w:val="00241AA8"/>
    <w:rsid w:val="00242965"/>
    <w:rsid w:val="00243819"/>
    <w:rsid w:val="00245405"/>
    <w:rsid w:val="0024579D"/>
    <w:rsid w:val="002463A4"/>
    <w:rsid w:val="00246EEC"/>
    <w:rsid w:val="00247F92"/>
    <w:rsid w:val="002503BD"/>
    <w:rsid w:val="00252807"/>
    <w:rsid w:val="00253757"/>
    <w:rsid w:val="00253BB2"/>
    <w:rsid w:val="0025405D"/>
    <w:rsid w:val="0025455B"/>
    <w:rsid w:val="0026010D"/>
    <w:rsid w:val="002601F0"/>
    <w:rsid w:val="0026235F"/>
    <w:rsid w:val="002628AD"/>
    <w:rsid w:val="00263EDA"/>
    <w:rsid w:val="002676BB"/>
    <w:rsid w:val="002678E8"/>
    <w:rsid w:val="0027048C"/>
    <w:rsid w:val="0027178C"/>
    <w:rsid w:val="00273B2C"/>
    <w:rsid w:val="00273C2B"/>
    <w:rsid w:val="00274A8C"/>
    <w:rsid w:val="00276811"/>
    <w:rsid w:val="00280751"/>
    <w:rsid w:val="002819E3"/>
    <w:rsid w:val="002820D2"/>
    <w:rsid w:val="00282CDB"/>
    <w:rsid w:val="00284315"/>
    <w:rsid w:val="00284889"/>
    <w:rsid w:val="00284988"/>
    <w:rsid w:val="002867CA"/>
    <w:rsid w:val="00287853"/>
    <w:rsid w:val="00287A22"/>
    <w:rsid w:val="00290EED"/>
    <w:rsid w:val="00291776"/>
    <w:rsid w:val="002923C3"/>
    <w:rsid w:val="0029321F"/>
    <w:rsid w:val="00295621"/>
    <w:rsid w:val="00295B9C"/>
    <w:rsid w:val="00295FC0"/>
    <w:rsid w:val="002A07F0"/>
    <w:rsid w:val="002A1906"/>
    <w:rsid w:val="002A36BD"/>
    <w:rsid w:val="002A3CE7"/>
    <w:rsid w:val="002A4D5B"/>
    <w:rsid w:val="002A63F3"/>
    <w:rsid w:val="002A69A8"/>
    <w:rsid w:val="002A6A0B"/>
    <w:rsid w:val="002A7C23"/>
    <w:rsid w:val="002B03E9"/>
    <w:rsid w:val="002B0722"/>
    <w:rsid w:val="002B2D2E"/>
    <w:rsid w:val="002B32DF"/>
    <w:rsid w:val="002B38D2"/>
    <w:rsid w:val="002B4364"/>
    <w:rsid w:val="002B498A"/>
    <w:rsid w:val="002B4AFB"/>
    <w:rsid w:val="002B5B8C"/>
    <w:rsid w:val="002B6FAA"/>
    <w:rsid w:val="002B7CAB"/>
    <w:rsid w:val="002C0616"/>
    <w:rsid w:val="002C0BF3"/>
    <w:rsid w:val="002C1CEA"/>
    <w:rsid w:val="002C1FD2"/>
    <w:rsid w:val="002C260B"/>
    <w:rsid w:val="002C55C2"/>
    <w:rsid w:val="002C7E24"/>
    <w:rsid w:val="002D098F"/>
    <w:rsid w:val="002D1F08"/>
    <w:rsid w:val="002D4848"/>
    <w:rsid w:val="002D50D6"/>
    <w:rsid w:val="002E020D"/>
    <w:rsid w:val="002E06DA"/>
    <w:rsid w:val="002E1159"/>
    <w:rsid w:val="002E248F"/>
    <w:rsid w:val="002E2586"/>
    <w:rsid w:val="002E3F34"/>
    <w:rsid w:val="002E6424"/>
    <w:rsid w:val="002E6CD9"/>
    <w:rsid w:val="002F0101"/>
    <w:rsid w:val="002F1A51"/>
    <w:rsid w:val="002F1DF9"/>
    <w:rsid w:val="002F23B0"/>
    <w:rsid w:val="002F4288"/>
    <w:rsid w:val="002F5987"/>
    <w:rsid w:val="002F6306"/>
    <w:rsid w:val="002F6DF6"/>
    <w:rsid w:val="002F7A24"/>
    <w:rsid w:val="003019EC"/>
    <w:rsid w:val="0030298C"/>
    <w:rsid w:val="00305EAB"/>
    <w:rsid w:val="003102A2"/>
    <w:rsid w:val="00310E6D"/>
    <w:rsid w:val="00311AD2"/>
    <w:rsid w:val="00312827"/>
    <w:rsid w:val="00312DD6"/>
    <w:rsid w:val="0031301A"/>
    <w:rsid w:val="00314316"/>
    <w:rsid w:val="003148D7"/>
    <w:rsid w:val="00314F41"/>
    <w:rsid w:val="00315773"/>
    <w:rsid w:val="00316AB2"/>
    <w:rsid w:val="00317843"/>
    <w:rsid w:val="00317E07"/>
    <w:rsid w:val="00321D65"/>
    <w:rsid w:val="00322516"/>
    <w:rsid w:val="0032275C"/>
    <w:rsid w:val="00322EBF"/>
    <w:rsid w:val="0032440C"/>
    <w:rsid w:val="0032457B"/>
    <w:rsid w:val="00324D01"/>
    <w:rsid w:val="00326B0E"/>
    <w:rsid w:val="00327691"/>
    <w:rsid w:val="00330712"/>
    <w:rsid w:val="00330CE9"/>
    <w:rsid w:val="003312AC"/>
    <w:rsid w:val="00332A0D"/>
    <w:rsid w:val="003330C4"/>
    <w:rsid w:val="003331CD"/>
    <w:rsid w:val="00333FF0"/>
    <w:rsid w:val="003346C1"/>
    <w:rsid w:val="0033483A"/>
    <w:rsid w:val="00334925"/>
    <w:rsid w:val="00334DCF"/>
    <w:rsid w:val="00335A61"/>
    <w:rsid w:val="0033610D"/>
    <w:rsid w:val="00336CB9"/>
    <w:rsid w:val="003371C0"/>
    <w:rsid w:val="00337690"/>
    <w:rsid w:val="00341384"/>
    <w:rsid w:val="00342021"/>
    <w:rsid w:val="00342E5F"/>
    <w:rsid w:val="00343620"/>
    <w:rsid w:val="00347964"/>
    <w:rsid w:val="00350B80"/>
    <w:rsid w:val="0035124D"/>
    <w:rsid w:val="00352235"/>
    <w:rsid w:val="00355B52"/>
    <w:rsid w:val="003562F0"/>
    <w:rsid w:val="003565D6"/>
    <w:rsid w:val="00356A89"/>
    <w:rsid w:val="00360A9E"/>
    <w:rsid w:val="00362313"/>
    <w:rsid w:val="0036329D"/>
    <w:rsid w:val="00363EE2"/>
    <w:rsid w:val="00364F7A"/>
    <w:rsid w:val="00365491"/>
    <w:rsid w:val="00365BAD"/>
    <w:rsid w:val="00370C51"/>
    <w:rsid w:val="00370E5F"/>
    <w:rsid w:val="00371662"/>
    <w:rsid w:val="00372996"/>
    <w:rsid w:val="00372E18"/>
    <w:rsid w:val="00375AB9"/>
    <w:rsid w:val="00375C76"/>
    <w:rsid w:val="00376805"/>
    <w:rsid w:val="00380E31"/>
    <w:rsid w:val="00381BAC"/>
    <w:rsid w:val="00381F48"/>
    <w:rsid w:val="00382374"/>
    <w:rsid w:val="0038348E"/>
    <w:rsid w:val="00383A78"/>
    <w:rsid w:val="00385170"/>
    <w:rsid w:val="003901D5"/>
    <w:rsid w:val="003909E0"/>
    <w:rsid w:val="00392702"/>
    <w:rsid w:val="003927CC"/>
    <w:rsid w:val="00397FBD"/>
    <w:rsid w:val="003A120F"/>
    <w:rsid w:val="003A1F3C"/>
    <w:rsid w:val="003A24C6"/>
    <w:rsid w:val="003A2DDA"/>
    <w:rsid w:val="003A3767"/>
    <w:rsid w:val="003A3861"/>
    <w:rsid w:val="003A3975"/>
    <w:rsid w:val="003A39CD"/>
    <w:rsid w:val="003A465A"/>
    <w:rsid w:val="003A4D60"/>
    <w:rsid w:val="003A5C57"/>
    <w:rsid w:val="003B2555"/>
    <w:rsid w:val="003B27A0"/>
    <w:rsid w:val="003B2C89"/>
    <w:rsid w:val="003B3FEC"/>
    <w:rsid w:val="003B64A7"/>
    <w:rsid w:val="003C05A9"/>
    <w:rsid w:val="003C223D"/>
    <w:rsid w:val="003C3352"/>
    <w:rsid w:val="003C36B9"/>
    <w:rsid w:val="003C3F7E"/>
    <w:rsid w:val="003C4257"/>
    <w:rsid w:val="003C54C6"/>
    <w:rsid w:val="003C6472"/>
    <w:rsid w:val="003C68F7"/>
    <w:rsid w:val="003C7822"/>
    <w:rsid w:val="003D035C"/>
    <w:rsid w:val="003D1F47"/>
    <w:rsid w:val="003D31C2"/>
    <w:rsid w:val="003D70A5"/>
    <w:rsid w:val="003E0EB1"/>
    <w:rsid w:val="003E1CA6"/>
    <w:rsid w:val="003E3119"/>
    <w:rsid w:val="003E4214"/>
    <w:rsid w:val="003E43BA"/>
    <w:rsid w:val="003E4E48"/>
    <w:rsid w:val="003E6A77"/>
    <w:rsid w:val="003E7DBB"/>
    <w:rsid w:val="003F0435"/>
    <w:rsid w:val="003F09B8"/>
    <w:rsid w:val="003F1231"/>
    <w:rsid w:val="003F132E"/>
    <w:rsid w:val="003F1902"/>
    <w:rsid w:val="003F1B65"/>
    <w:rsid w:val="003F1E87"/>
    <w:rsid w:val="003F2E2F"/>
    <w:rsid w:val="003F3C8F"/>
    <w:rsid w:val="003F67B4"/>
    <w:rsid w:val="0040049F"/>
    <w:rsid w:val="004004C0"/>
    <w:rsid w:val="0040062D"/>
    <w:rsid w:val="00400B13"/>
    <w:rsid w:val="0040264F"/>
    <w:rsid w:val="00403269"/>
    <w:rsid w:val="0040387F"/>
    <w:rsid w:val="004040D8"/>
    <w:rsid w:val="00404323"/>
    <w:rsid w:val="0040433D"/>
    <w:rsid w:val="00404595"/>
    <w:rsid w:val="004058FC"/>
    <w:rsid w:val="00406CED"/>
    <w:rsid w:val="00410CF0"/>
    <w:rsid w:val="00411928"/>
    <w:rsid w:val="00412EBE"/>
    <w:rsid w:val="00412EFC"/>
    <w:rsid w:val="00414DD1"/>
    <w:rsid w:val="00416857"/>
    <w:rsid w:val="004232A8"/>
    <w:rsid w:val="0042444D"/>
    <w:rsid w:val="00425B95"/>
    <w:rsid w:val="00430691"/>
    <w:rsid w:val="004319ED"/>
    <w:rsid w:val="00431B2C"/>
    <w:rsid w:val="00431EE6"/>
    <w:rsid w:val="004336BF"/>
    <w:rsid w:val="004367B2"/>
    <w:rsid w:val="00437D09"/>
    <w:rsid w:val="00437DEB"/>
    <w:rsid w:val="004415E6"/>
    <w:rsid w:val="0044211C"/>
    <w:rsid w:val="004421E4"/>
    <w:rsid w:val="00442838"/>
    <w:rsid w:val="00442E54"/>
    <w:rsid w:val="0044325D"/>
    <w:rsid w:val="004432B7"/>
    <w:rsid w:val="0044506A"/>
    <w:rsid w:val="004456D0"/>
    <w:rsid w:val="00445723"/>
    <w:rsid w:val="00445F0B"/>
    <w:rsid w:val="00450141"/>
    <w:rsid w:val="00454275"/>
    <w:rsid w:val="00457198"/>
    <w:rsid w:val="00460DAC"/>
    <w:rsid w:val="004615F9"/>
    <w:rsid w:val="00461C18"/>
    <w:rsid w:val="00461D5A"/>
    <w:rsid w:val="00462A1F"/>
    <w:rsid w:val="0046686A"/>
    <w:rsid w:val="004677FB"/>
    <w:rsid w:val="00467C02"/>
    <w:rsid w:val="00470B42"/>
    <w:rsid w:val="004715F6"/>
    <w:rsid w:val="00473F23"/>
    <w:rsid w:val="00473FA4"/>
    <w:rsid w:val="00474F99"/>
    <w:rsid w:val="0047507B"/>
    <w:rsid w:val="0047606F"/>
    <w:rsid w:val="004767BF"/>
    <w:rsid w:val="00476E27"/>
    <w:rsid w:val="0047796E"/>
    <w:rsid w:val="00480319"/>
    <w:rsid w:val="00481413"/>
    <w:rsid w:val="004824C3"/>
    <w:rsid w:val="004830EC"/>
    <w:rsid w:val="004876FD"/>
    <w:rsid w:val="00492EB2"/>
    <w:rsid w:val="0049348D"/>
    <w:rsid w:val="004951F6"/>
    <w:rsid w:val="0049533D"/>
    <w:rsid w:val="00496677"/>
    <w:rsid w:val="004A2336"/>
    <w:rsid w:val="004A2CA2"/>
    <w:rsid w:val="004A2FFD"/>
    <w:rsid w:val="004A3ABE"/>
    <w:rsid w:val="004A47C1"/>
    <w:rsid w:val="004A643D"/>
    <w:rsid w:val="004B09E1"/>
    <w:rsid w:val="004B270C"/>
    <w:rsid w:val="004B283D"/>
    <w:rsid w:val="004B525F"/>
    <w:rsid w:val="004B6DC6"/>
    <w:rsid w:val="004C03D3"/>
    <w:rsid w:val="004C19BB"/>
    <w:rsid w:val="004C5216"/>
    <w:rsid w:val="004C5ACB"/>
    <w:rsid w:val="004C6E5A"/>
    <w:rsid w:val="004C732A"/>
    <w:rsid w:val="004C75E4"/>
    <w:rsid w:val="004D1702"/>
    <w:rsid w:val="004D3039"/>
    <w:rsid w:val="004D48D5"/>
    <w:rsid w:val="004D6207"/>
    <w:rsid w:val="004D787A"/>
    <w:rsid w:val="004E0D32"/>
    <w:rsid w:val="004E0F30"/>
    <w:rsid w:val="004E1C05"/>
    <w:rsid w:val="004E1CBD"/>
    <w:rsid w:val="004E1D85"/>
    <w:rsid w:val="004E25FB"/>
    <w:rsid w:val="004E2A85"/>
    <w:rsid w:val="004E45A5"/>
    <w:rsid w:val="004E5330"/>
    <w:rsid w:val="004E76E7"/>
    <w:rsid w:val="004F0934"/>
    <w:rsid w:val="004F0A17"/>
    <w:rsid w:val="004F0AA4"/>
    <w:rsid w:val="004F1D9F"/>
    <w:rsid w:val="004F2180"/>
    <w:rsid w:val="004F227D"/>
    <w:rsid w:val="004F3AB0"/>
    <w:rsid w:val="004F41DC"/>
    <w:rsid w:val="004F7577"/>
    <w:rsid w:val="004F7939"/>
    <w:rsid w:val="00500653"/>
    <w:rsid w:val="00500D00"/>
    <w:rsid w:val="00504597"/>
    <w:rsid w:val="00504FD1"/>
    <w:rsid w:val="0050511C"/>
    <w:rsid w:val="00507200"/>
    <w:rsid w:val="005120FB"/>
    <w:rsid w:val="00513008"/>
    <w:rsid w:val="005142AC"/>
    <w:rsid w:val="005147F1"/>
    <w:rsid w:val="00516B80"/>
    <w:rsid w:val="00520704"/>
    <w:rsid w:val="00521D92"/>
    <w:rsid w:val="00522C57"/>
    <w:rsid w:val="00522E7F"/>
    <w:rsid w:val="00523EEA"/>
    <w:rsid w:val="005278C5"/>
    <w:rsid w:val="00530AA5"/>
    <w:rsid w:val="00531E5A"/>
    <w:rsid w:val="005325D5"/>
    <w:rsid w:val="0053293C"/>
    <w:rsid w:val="00532D19"/>
    <w:rsid w:val="0053587B"/>
    <w:rsid w:val="005359FB"/>
    <w:rsid w:val="005361A4"/>
    <w:rsid w:val="00536CD8"/>
    <w:rsid w:val="00537051"/>
    <w:rsid w:val="00537C25"/>
    <w:rsid w:val="00540815"/>
    <w:rsid w:val="00542CF6"/>
    <w:rsid w:val="005433F8"/>
    <w:rsid w:val="005438B5"/>
    <w:rsid w:val="005439A9"/>
    <w:rsid w:val="00543D19"/>
    <w:rsid w:val="005446BD"/>
    <w:rsid w:val="00546081"/>
    <w:rsid w:val="00546095"/>
    <w:rsid w:val="005471A1"/>
    <w:rsid w:val="00547D07"/>
    <w:rsid w:val="00550486"/>
    <w:rsid w:val="00552279"/>
    <w:rsid w:val="00552C84"/>
    <w:rsid w:val="005545BA"/>
    <w:rsid w:val="00557747"/>
    <w:rsid w:val="0056053F"/>
    <w:rsid w:val="0056112B"/>
    <w:rsid w:val="00562D8E"/>
    <w:rsid w:val="00563331"/>
    <w:rsid w:val="0056419C"/>
    <w:rsid w:val="0056648D"/>
    <w:rsid w:val="00567E98"/>
    <w:rsid w:val="005707CF"/>
    <w:rsid w:val="0057105D"/>
    <w:rsid w:val="005721E3"/>
    <w:rsid w:val="005763C4"/>
    <w:rsid w:val="0057781D"/>
    <w:rsid w:val="00580AD2"/>
    <w:rsid w:val="00581713"/>
    <w:rsid w:val="005821D9"/>
    <w:rsid w:val="00582339"/>
    <w:rsid w:val="00582A6A"/>
    <w:rsid w:val="00582C05"/>
    <w:rsid w:val="00584847"/>
    <w:rsid w:val="00585D1E"/>
    <w:rsid w:val="00593089"/>
    <w:rsid w:val="005933C8"/>
    <w:rsid w:val="00593B32"/>
    <w:rsid w:val="00593DAC"/>
    <w:rsid w:val="00594DFC"/>
    <w:rsid w:val="0059537E"/>
    <w:rsid w:val="00596C9F"/>
    <w:rsid w:val="005A0034"/>
    <w:rsid w:val="005A0F59"/>
    <w:rsid w:val="005A24D7"/>
    <w:rsid w:val="005A2F55"/>
    <w:rsid w:val="005A32AC"/>
    <w:rsid w:val="005A3B2E"/>
    <w:rsid w:val="005A4CF0"/>
    <w:rsid w:val="005A5163"/>
    <w:rsid w:val="005A5E5D"/>
    <w:rsid w:val="005A6C91"/>
    <w:rsid w:val="005A7B5A"/>
    <w:rsid w:val="005B2843"/>
    <w:rsid w:val="005B2AEF"/>
    <w:rsid w:val="005B402D"/>
    <w:rsid w:val="005B5272"/>
    <w:rsid w:val="005B647E"/>
    <w:rsid w:val="005B6B69"/>
    <w:rsid w:val="005B78C9"/>
    <w:rsid w:val="005C1BAC"/>
    <w:rsid w:val="005C4A8F"/>
    <w:rsid w:val="005D0669"/>
    <w:rsid w:val="005D0739"/>
    <w:rsid w:val="005D3C2A"/>
    <w:rsid w:val="005D55C2"/>
    <w:rsid w:val="005D59E1"/>
    <w:rsid w:val="005D5D39"/>
    <w:rsid w:val="005D6410"/>
    <w:rsid w:val="005D6FE7"/>
    <w:rsid w:val="005E1AFC"/>
    <w:rsid w:val="005E1FFD"/>
    <w:rsid w:val="005E2A1F"/>
    <w:rsid w:val="005E2C5A"/>
    <w:rsid w:val="005E351B"/>
    <w:rsid w:val="005E3D74"/>
    <w:rsid w:val="005E5544"/>
    <w:rsid w:val="005E59BC"/>
    <w:rsid w:val="005E5B69"/>
    <w:rsid w:val="005E64BF"/>
    <w:rsid w:val="005F0048"/>
    <w:rsid w:val="005F129D"/>
    <w:rsid w:val="005F3B97"/>
    <w:rsid w:val="005F3BB6"/>
    <w:rsid w:val="005F461A"/>
    <w:rsid w:val="005F516E"/>
    <w:rsid w:val="005F6440"/>
    <w:rsid w:val="005F6498"/>
    <w:rsid w:val="005F6501"/>
    <w:rsid w:val="00601EC4"/>
    <w:rsid w:val="00601FA9"/>
    <w:rsid w:val="00604AD6"/>
    <w:rsid w:val="0060534D"/>
    <w:rsid w:val="00605530"/>
    <w:rsid w:val="006068E7"/>
    <w:rsid w:val="0061007B"/>
    <w:rsid w:val="006115A1"/>
    <w:rsid w:val="00611EFB"/>
    <w:rsid w:val="006120A7"/>
    <w:rsid w:val="00612456"/>
    <w:rsid w:val="00612956"/>
    <w:rsid w:val="00616A6C"/>
    <w:rsid w:val="00616E73"/>
    <w:rsid w:val="00617127"/>
    <w:rsid w:val="00622330"/>
    <w:rsid w:val="006225A7"/>
    <w:rsid w:val="006250F3"/>
    <w:rsid w:val="00627D60"/>
    <w:rsid w:val="006324B8"/>
    <w:rsid w:val="00633A06"/>
    <w:rsid w:val="00633CFE"/>
    <w:rsid w:val="0063576C"/>
    <w:rsid w:val="00636023"/>
    <w:rsid w:val="00637CF7"/>
    <w:rsid w:val="006409B7"/>
    <w:rsid w:val="00642B7B"/>
    <w:rsid w:val="0064653D"/>
    <w:rsid w:val="00650288"/>
    <w:rsid w:val="00651C43"/>
    <w:rsid w:val="006524C6"/>
    <w:rsid w:val="00652A18"/>
    <w:rsid w:val="006552DF"/>
    <w:rsid w:val="0065748C"/>
    <w:rsid w:val="006605C5"/>
    <w:rsid w:val="00660BDA"/>
    <w:rsid w:val="0066208A"/>
    <w:rsid w:val="006636A6"/>
    <w:rsid w:val="006657D5"/>
    <w:rsid w:val="0066635D"/>
    <w:rsid w:val="0066768B"/>
    <w:rsid w:val="006712C4"/>
    <w:rsid w:val="00671CCF"/>
    <w:rsid w:val="006720FD"/>
    <w:rsid w:val="00674847"/>
    <w:rsid w:val="00676A34"/>
    <w:rsid w:val="00676F91"/>
    <w:rsid w:val="00680251"/>
    <w:rsid w:val="00680D1D"/>
    <w:rsid w:val="00681015"/>
    <w:rsid w:val="00681AD4"/>
    <w:rsid w:val="00681EE6"/>
    <w:rsid w:val="00683ACD"/>
    <w:rsid w:val="006843AB"/>
    <w:rsid w:val="006929BB"/>
    <w:rsid w:val="00693E35"/>
    <w:rsid w:val="006940CC"/>
    <w:rsid w:val="00694631"/>
    <w:rsid w:val="006953C8"/>
    <w:rsid w:val="006968D4"/>
    <w:rsid w:val="006A128C"/>
    <w:rsid w:val="006A1B5F"/>
    <w:rsid w:val="006A2CDE"/>
    <w:rsid w:val="006A491F"/>
    <w:rsid w:val="006A6E3F"/>
    <w:rsid w:val="006B069C"/>
    <w:rsid w:val="006B1201"/>
    <w:rsid w:val="006B1212"/>
    <w:rsid w:val="006B18C7"/>
    <w:rsid w:val="006B1FBD"/>
    <w:rsid w:val="006B263E"/>
    <w:rsid w:val="006B2A5B"/>
    <w:rsid w:val="006B513B"/>
    <w:rsid w:val="006B59D7"/>
    <w:rsid w:val="006B5B83"/>
    <w:rsid w:val="006B6FDC"/>
    <w:rsid w:val="006C15B8"/>
    <w:rsid w:val="006C1B46"/>
    <w:rsid w:val="006C45D7"/>
    <w:rsid w:val="006C567C"/>
    <w:rsid w:val="006C6AAD"/>
    <w:rsid w:val="006D0069"/>
    <w:rsid w:val="006D0AF0"/>
    <w:rsid w:val="006D1E72"/>
    <w:rsid w:val="006D2565"/>
    <w:rsid w:val="006D2830"/>
    <w:rsid w:val="006D2A1B"/>
    <w:rsid w:val="006D2BB1"/>
    <w:rsid w:val="006D2CC4"/>
    <w:rsid w:val="006D3A76"/>
    <w:rsid w:val="006D5AB3"/>
    <w:rsid w:val="006D5D34"/>
    <w:rsid w:val="006D667D"/>
    <w:rsid w:val="006D7071"/>
    <w:rsid w:val="006D7FCD"/>
    <w:rsid w:val="006E008E"/>
    <w:rsid w:val="006E1D15"/>
    <w:rsid w:val="006E24E0"/>
    <w:rsid w:val="006E26A6"/>
    <w:rsid w:val="006E6856"/>
    <w:rsid w:val="006E696A"/>
    <w:rsid w:val="006E6B5A"/>
    <w:rsid w:val="006F14EC"/>
    <w:rsid w:val="006F204E"/>
    <w:rsid w:val="006F21A2"/>
    <w:rsid w:val="006F2385"/>
    <w:rsid w:val="006F29D3"/>
    <w:rsid w:val="006F380B"/>
    <w:rsid w:val="006F6353"/>
    <w:rsid w:val="006F6BF6"/>
    <w:rsid w:val="006F73A4"/>
    <w:rsid w:val="00700BB0"/>
    <w:rsid w:val="0070190A"/>
    <w:rsid w:val="00702790"/>
    <w:rsid w:val="00702A95"/>
    <w:rsid w:val="00702E8B"/>
    <w:rsid w:val="0070350F"/>
    <w:rsid w:val="007038B7"/>
    <w:rsid w:val="00704F01"/>
    <w:rsid w:val="0070573B"/>
    <w:rsid w:val="00705A73"/>
    <w:rsid w:val="00705ECB"/>
    <w:rsid w:val="00706559"/>
    <w:rsid w:val="00707169"/>
    <w:rsid w:val="00707C6C"/>
    <w:rsid w:val="00707DA8"/>
    <w:rsid w:val="0071187E"/>
    <w:rsid w:val="007126F1"/>
    <w:rsid w:val="00712C52"/>
    <w:rsid w:val="0071590D"/>
    <w:rsid w:val="00716062"/>
    <w:rsid w:val="007161F9"/>
    <w:rsid w:val="00716D6B"/>
    <w:rsid w:val="007172E2"/>
    <w:rsid w:val="00717731"/>
    <w:rsid w:val="00717DF2"/>
    <w:rsid w:val="00720EF0"/>
    <w:rsid w:val="00723D25"/>
    <w:rsid w:val="00724869"/>
    <w:rsid w:val="00725639"/>
    <w:rsid w:val="00726199"/>
    <w:rsid w:val="00726246"/>
    <w:rsid w:val="00726A8A"/>
    <w:rsid w:val="00727F0C"/>
    <w:rsid w:val="007306AC"/>
    <w:rsid w:val="007309C9"/>
    <w:rsid w:val="0073195A"/>
    <w:rsid w:val="00732817"/>
    <w:rsid w:val="00733073"/>
    <w:rsid w:val="0073359D"/>
    <w:rsid w:val="00733FDE"/>
    <w:rsid w:val="007358A2"/>
    <w:rsid w:val="00736370"/>
    <w:rsid w:val="007373C8"/>
    <w:rsid w:val="00740D73"/>
    <w:rsid w:val="00740E33"/>
    <w:rsid w:val="00741F36"/>
    <w:rsid w:val="00743898"/>
    <w:rsid w:val="0074463C"/>
    <w:rsid w:val="00744A7E"/>
    <w:rsid w:val="00745AA5"/>
    <w:rsid w:val="00747613"/>
    <w:rsid w:val="00752CC6"/>
    <w:rsid w:val="007534C2"/>
    <w:rsid w:val="00753CAE"/>
    <w:rsid w:val="00754C14"/>
    <w:rsid w:val="00757622"/>
    <w:rsid w:val="00757B26"/>
    <w:rsid w:val="00757FDB"/>
    <w:rsid w:val="007614C1"/>
    <w:rsid w:val="00761C9E"/>
    <w:rsid w:val="007642F1"/>
    <w:rsid w:val="0076450B"/>
    <w:rsid w:val="00764A71"/>
    <w:rsid w:val="00764C19"/>
    <w:rsid w:val="00764C40"/>
    <w:rsid w:val="00764E49"/>
    <w:rsid w:val="007668D1"/>
    <w:rsid w:val="0077022E"/>
    <w:rsid w:val="00771D39"/>
    <w:rsid w:val="00772B74"/>
    <w:rsid w:val="0077372C"/>
    <w:rsid w:val="0077426E"/>
    <w:rsid w:val="007757C3"/>
    <w:rsid w:val="00776800"/>
    <w:rsid w:val="0077701A"/>
    <w:rsid w:val="0077750C"/>
    <w:rsid w:val="007776E9"/>
    <w:rsid w:val="007808E3"/>
    <w:rsid w:val="0078232F"/>
    <w:rsid w:val="00782811"/>
    <w:rsid w:val="00783987"/>
    <w:rsid w:val="007876E3"/>
    <w:rsid w:val="00790236"/>
    <w:rsid w:val="0079084A"/>
    <w:rsid w:val="00791908"/>
    <w:rsid w:val="00793693"/>
    <w:rsid w:val="00794670"/>
    <w:rsid w:val="00796504"/>
    <w:rsid w:val="00796D97"/>
    <w:rsid w:val="007A0834"/>
    <w:rsid w:val="007A29E1"/>
    <w:rsid w:val="007A2CAE"/>
    <w:rsid w:val="007A409C"/>
    <w:rsid w:val="007A5082"/>
    <w:rsid w:val="007A58A6"/>
    <w:rsid w:val="007A597F"/>
    <w:rsid w:val="007A6E7C"/>
    <w:rsid w:val="007A70B3"/>
    <w:rsid w:val="007A7671"/>
    <w:rsid w:val="007A7E37"/>
    <w:rsid w:val="007A7EBF"/>
    <w:rsid w:val="007B0CE6"/>
    <w:rsid w:val="007B0EC5"/>
    <w:rsid w:val="007B3816"/>
    <w:rsid w:val="007B5F6D"/>
    <w:rsid w:val="007B6126"/>
    <w:rsid w:val="007B7313"/>
    <w:rsid w:val="007B75B9"/>
    <w:rsid w:val="007C0C8D"/>
    <w:rsid w:val="007C32C5"/>
    <w:rsid w:val="007C474F"/>
    <w:rsid w:val="007C5677"/>
    <w:rsid w:val="007C5ED8"/>
    <w:rsid w:val="007C7F69"/>
    <w:rsid w:val="007D0318"/>
    <w:rsid w:val="007D1322"/>
    <w:rsid w:val="007D27B9"/>
    <w:rsid w:val="007D2E55"/>
    <w:rsid w:val="007D54DB"/>
    <w:rsid w:val="007D580F"/>
    <w:rsid w:val="007D5902"/>
    <w:rsid w:val="007D5941"/>
    <w:rsid w:val="007D5D42"/>
    <w:rsid w:val="007D6345"/>
    <w:rsid w:val="007E04BA"/>
    <w:rsid w:val="007E0602"/>
    <w:rsid w:val="007E0B1E"/>
    <w:rsid w:val="007E188F"/>
    <w:rsid w:val="007E21EB"/>
    <w:rsid w:val="007E3254"/>
    <w:rsid w:val="007E5908"/>
    <w:rsid w:val="007E6FFC"/>
    <w:rsid w:val="007E7DD1"/>
    <w:rsid w:val="007F0201"/>
    <w:rsid w:val="007F186B"/>
    <w:rsid w:val="007F2D64"/>
    <w:rsid w:val="007F4FBF"/>
    <w:rsid w:val="007F6CA1"/>
    <w:rsid w:val="007F7E00"/>
    <w:rsid w:val="00800260"/>
    <w:rsid w:val="0080057F"/>
    <w:rsid w:val="00800DAD"/>
    <w:rsid w:val="00800EF8"/>
    <w:rsid w:val="00801FAA"/>
    <w:rsid w:val="00802770"/>
    <w:rsid w:val="008031A1"/>
    <w:rsid w:val="00803685"/>
    <w:rsid w:val="00804CAB"/>
    <w:rsid w:val="00810C0E"/>
    <w:rsid w:val="008125F5"/>
    <w:rsid w:val="008128ED"/>
    <w:rsid w:val="008152F5"/>
    <w:rsid w:val="00815336"/>
    <w:rsid w:val="00816090"/>
    <w:rsid w:val="00817FE9"/>
    <w:rsid w:val="00820510"/>
    <w:rsid w:val="008236F1"/>
    <w:rsid w:val="00826773"/>
    <w:rsid w:val="0083023B"/>
    <w:rsid w:val="008314F8"/>
    <w:rsid w:val="00832880"/>
    <w:rsid w:val="008335E7"/>
    <w:rsid w:val="00834798"/>
    <w:rsid w:val="00834C09"/>
    <w:rsid w:val="00834C35"/>
    <w:rsid w:val="00840DC6"/>
    <w:rsid w:val="00841E2D"/>
    <w:rsid w:val="00841EDF"/>
    <w:rsid w:val="00842FF2"/>
    <w:rsid w:val="00843EDB"/>
    <w:rsid w:val="0084516D"/>
    <w:rsid w:val="00845373"/>
    <w:rsid w:val="008457C9"/>
    <w:rsid w:val="008466F3"/>
    <w:rsid w:val="008503C5"/>
    <w:rsid w:val="00850856"/>
    <w:rsid w:val="008512C4"/>
    <w:rsid w:val="00851DCB"/>
    <w:rsid w:val="00852C9D"/>
    <w:rsid w:val="008547F5"/>
    <w:rsid w:val="008554D9"/>
    <w:rsid w:val="008562AD"/>
    <w:rsid w:val="008568DC"/>
    <w:rsid w:val="00856C0A"/>
    <w:rsid w:val="00856FC6"/>
    <w:rsid w:val="00857877"/>
    <w:rsid w:val="00857BF9"/>
    <w:rsid w:val="00857F94"/>
    <w:rsid w:val="008614CC"/>
    <w:rsid w:val="0086245B"/>
    <w:rsid w:val="00862697"/>
    <w:rsid w:val="00862D13"/>
    <w:rsid w:val="008639B1"/>
    <w:rsid w:val="00865285"/>
    <w:rsid w:val="008652A1"/>
    <w:rsid w:val="0086774B"/>
    <w:rsid w:val="00871AD3"/>
    <w:rsid w:val="00871E34"/>
    <w:rsid w:val="00872963"/>
    <w:rsid w:val="00872D98"/>
    <w:rsid w:val="00872F89"/>
    <w:rsid w:val="00875EE8"/>
    <w:rsid w:val="008768F3"/>
    <w:rsid w:val="008768FA"/>
    <w:rsid w:val="00882F50"/>
    <w:rsid w:val="00883621"/>
    <w:rsid w:val="00885823"/>
    <w:rsid w:val="008860BE"/>
    <w:rsid w:val="0088689B"/>
    <w:rsid w:val="0088699D"/>
    <w:rsid w:val="00887612"/>
    <w:rsid w:val="00890266"/>
    <w:rsid w:val="008911AA"/>
    <w:rsid w:val="00892264"/>
    <w:rsid w:val="008945C1"/>
    <w:rsid w:val="00895958"/>
    <w:rsid w:val="008967BF"/>
    <w:rsid w:val="008A073A"/>
    <w:rsid w:val="008A15A0"/>
    <w:rsid w:val="008A2037"/>
    <w:rsid w:val="008A2C7A"/>
    <w:rsid w:val="008A3089"/>
    <w:rsid w:val="008B01DB"/>
    <w:rsid w:val="008B0359"/>
    <w:rsid w:val="008B0F12"/>
    <w:rsid w:val="008B0F6F"/>
    <w:rsid w:val="008B139E"/>
    <w:rsid w:val="008B2519"/>
    <w:rsid w:val="008B2728"/>
    <w:rsid w:val="008B389F"/>
    <w:rsid w:val="008B40B9"/>
    <w:rsid w:val="008B57F5"/>
    <w:rsid w:val="008B6913"/>
    <w:rsid w:val="008B723E"/>
    <w:rsid w:val="008B7EF4"/>
    <w:rsid w:val="008B7EF8"/>
    <w:rsid w:val="008C0757"/>
    <w:rsid w:val="008C1B3D"/>
    <w:rsid w:val="008C32DC"/>
    <w:rsid w:val="008C3368"/>
    <w:rsid w:val="008C35DE"/>
    <w:rsid w:val="008C38EA"/>
    <w:rsid w:val="008C496B"/>
    <w:rsid w:val="008C616C"/>
    <w:rsid w:val="008C6347"/>
    <w:rsid w:val="008D0AB5"/>
    <w:rsid w:val="008D0E7A"/>
    <w:rsid w:val="008D2C7B"/>
    <w:rsid w:val="008D3832"/>
    <w:rsid w:val="008D398D"/>
    <w:rsid w:val="008D68AC"/>
    <w:rsid w:val="008E064F"/>
    <w:rsid w:val="008E1418"/>
    <w:rsid w:val="008E182B"/>
    <w:rsid w:val="008E206F"/>
    <w:rsid w:val="008E2823"/>
    <w:rsid w:val="008E3325"/>
    <w:rsid w:val="008E3641"/>
    <w:rsid w:val="008E435F"/>
    <w:rsid w:val="008E5266"/>
    <w:rsid w:val="008E6893"/>
    <w:rsid w:val="008E6B41"/>
    <w:rsid w:val="008F013E"/>
    <w:rsid w:val="008F11F8"/>
    <w:rsid w:val="008F1C68"/>
    <w:rsid w:val="008F2332"/>
    <w:rsid w:val="008F2DA6"/>
    <w:rsid w:val="008F30C1"/>
    <w:rsid w:val="008F3A13"/>
    <w:rsid w:val="008F592E"/>
    <w:rsid w:val="008F67E6"/>
    <w:rsid w:val="008F7D9E"/>
    <w:rsid w:val="008F7E54"/>
    <w:rsid w:val="00900500"/>
    <w:rsid w:val="0090123E"/>
    <w:rsid w:val="0090156C"/>
    <w:rsid w:val="00902BA8"/>
    <w:rsid w:val="00903ECB"/>
    <w:rsid w:val="0090479D"/>
    <w:rsid w:val="0090625F"/>
    <w:rsid w:val="0090752F"/>
    <w:rsid w:val="009100CA"/>
    <w:rsid w:val="009102E0"/>
    <w:rsid w:val="00910315"/>
    <w:rsid w:val="0091179B"/>
    <w:rsid w:val="00911BFC"/>
    <w:rsid w:val="009122BC"/>
    <w:rsid w:val="00914BE4"/>
    <w:rsid w:val="00915395"/>
    <w:rsid w:val="00916154"/>
    <w:rsid w:val="00916963"/>
    <w:rsid w:val="0091757E"/>
    <w:rsid w:val="00917FA7"/>
    <w:rsid w:val="009200B5"/>
    <w:rsid w:val="00920BB0"/>
    <w:rsid w:val="00921C43"/>
    <w:rsid w:val="0092337A"/>
    <w:rsid w:val="00923F59"/>
    <w:rsid w:val="00925305"/>
    <w:rsid w:val="00925900"/>
    <w:rsid w:val="00925EF3"/>
    <w:rsid w:val="00926B64"/>
    <w:rsid w:val="00927306"/>
    <w:rsid w:val="0092768A"/>
    <w:rsid w:val="009300AB"/>
    <w:rsid w:val="0093018D"/>
    <w:rsid w:val="009307C5"/>
    <w:rsid w:val="0093198B"/>
    <w:rsid w:val="009322F2"/>
    <w:rsid w:val="00932A99"/>
    <w:rsid w:val="00933042"/>
    <w:rsid w:val="00933BF8"/>
    <w:rsid w:val="00934333"/>
    <w:rsid w:val="00937143"/>
    <w:rsid w:val="0094002F"/>
    <w:rsid w:val="00940CE1"/>
    <w:rsid w:val="00941E18"/>
    <w:rsid w:val="0094481C"/>
    <w:rsid w:val="009466D5"/>
    <w:rsid w:val="0094695F"/>
    <w:rsid w:val="00951BDE"/>
    <w:rsid w:val="009524E7"/>
    <w:rsid w:val="00952B59"/>
    <w:rsid w:val="00952B8C"/>
    <w:rsid w:val="00953600"/>
    <w:rsid w:val="00953BC2"/>
    <w:rsid w:val="00954007"/>
    <w:rsid w:val="00954D92"/>
    <w:rsid w:val="00954E4E"/>
    <w:rsid w:val="00955EAA"/>
    <w:rsid w:val="0095638C"/>
    <w:rsid w:val="00957CD6"/>
    <w:rsid w:val="00957FB3"/>
    <w:rsid w:val="009604FC"/>
    <w:rsid w:val="00961C31"/>
    <w:rsid w:val="00961D86"/>
    <w:rsid w:val="00962633"/>
    <w:rsid w:val="00964523"/>
    <w:rsid w:val="00964977"/>
    <w:rsid w:val="00964C27"/>
    <w:rsid w:val="00964EEB"/>
    <w:rsid w:val="00965819"/>
    <w:rsid w:val="009672FC"/>
    <w:rsid w:val="0097042E"/>
    <w:rsid w:val="00973592"/>
    <w:rsid w:val="00975F16"/>
    <w:rsid w:val="009765C5"/>
    <w:rsid w:val="00976AA9"/>
    <w:rsid w:val="00977590"/>
    <w:rsid w:val="0097759C"/>
    <w:rsid w:val="009778AA"/>
    <w:rsid w:val="00977ED8"/>
    <w:rsid w:val="00981896"/>
    <w:rsid w:val="00983101"/>
    <w:rsid w:val="009838A2"/>
    <w:rsid w:val="009849BC"/>
    <w:rsid w:val="0098547F"/>
    <w:rsid w:val="00985DBD"/>
    <w:rsid w:val="00986632"/>
    <w:rsid w:val="00986D95"/>
    <w:rsid w:val="009908EA"/>
    <w:rsid w:val="009911C4"/>
    <w:rsid w:val="00993965"/>
    <w:rsid w:val="009945B0"/>
    <w:rsid w:val="00995656"/>
    <w:rsid w:val="00995E7C"/>
    <w:rsid w:val="009963CB"/>
    <w:rsid w:val="00996679"/>
    <w:rsid w:val="00997307"/>
    <w:rsid w:val="00997DD4"/>
    <w:rsid w:val="009A0648"/>
    <w:rsid w:val="009A0F4E"/>
    <w:rsid w:val="009A1C00"/>
    <w:rsid w:val="009A36A6"/>
    <w:rsid w:val="009A44FC"/>
    <w:rsid w:val="009A6DB0"/>
    <w:rsid w:val="009A793F"/>
    <w:rsid w:val="009A7A5C"/>
    <w:rsid w:val="009A7BB4"/>
    <w:rsid w:val="009B039B"/>
    <w:rsid w:val="009B07C9"/>
    <w:rsid w:val="009B125E"/>
    <w:rsid w:val="009B12E8"/>
    <w:rsid w:val="009B149D"/>
    <w:rsid w:val="009B1CE3"/>
    <w:rsid w:val="009B24E3"/>
    <w:rsid w:val="009B2568"/>
    <w:rsid w:val="009B29B5"/>
    <w:rsid w:val="009B2D3F"/>
    <w:rsid w:val="009B2EA1"/>
    <w:rsid w:val="009B52AD"/>
    <w:rsid w:val="009B5710"/>
    <w:rsid w:val="009B5A2E"/>
    <w:rsid w:val="009B7EC4"/>
    <w:rsid w:val="009C1AA7"/>
    <w:rsid w:val="009C1B9D"/>
    <w:rsid w:val="009C2E38"/>
    <w:rsid w:val="009C3966"/>
    <w:rsid w:val="009C43E7"/>
    <w:rsid w:val="009C4848"/>
    <w:rsid w:val="009C59DE"/>
    <w:rsid w:val="009C6544"/>
    <w:rsid w:val="009C7E60"/>
    <w:rsid w:val="009C7E73"/>
    <w:rsid w:val="009C7EB7"/>
    <w:rsid w:val="009D2ADE"/>
    <w:rsid w:val="009D2BA6"/>
    <w:rsid w:val="009D2C75"/>
    <w:rsid w:val="009D3246"/>
    <w:rsid w:val="009D3F13"/>
    <w:rsid w:val="009D4686"/>
    <w:rsid w:val="009D6402"/>
    <w:rsid w:val="009D6C8B"/>
    <w:rsid w:val="009E060A"/>
    <w:rsid w:val="009E0E9C"/>
    <w:rsid w:val="009E0FD1"/>
    <w:rsid w:val="009E1D38"/>
    <w:rsid w:val="009E1E7D"/>
    <w:rsid w:val="009E2D26"/>
    <w:rsid w:val="009E31CC"/>
    <w:rsid w:val="009E3312"/>
    <w:rsid w:val="009E3A24"/>
    <w:rsid w:val="009E477A"/>
    <w:rsid w:val="009F089C"/>
    <w:rsid w:val="009F3519"/>
    <w:rsid w:val="009F362A"/>
    <w:rsid w:val="009F3B4B"/>
    <w:rsid w:val="009F4349"/>
    <w:rsid w:val="009F7A91"/>
    <w:rsid w:val="00A000A0"/>
    <w:rsid w:val="00A018EC"/>
    <w:rsid w:val="00A02F8A"/>
    <w:rsid w:val="00A04247"/>
    <w:rsid w:val="00A04342"/>
    <w:rsid w:val="00A05826"/>
    <w:rsid w:val="00A05E80"/>
    <w:rsid w:val="00A05F44"/>
    <w:rsid w:val="00A0623B"/>
    <w:rsid w:val="00A10B79"/>
    <w:rsid w:val="00A12C9D"/>
    <w:rsid w:val="00A12DFE"/>
    <w:rsid w:val="00A137F5"/>
    <w:rsid w:val="00A1472D"/>
    <w:rsid w:val="00A1548B"/>
    <w:rsid w:val="00A16900"/>
    <w:rsid w:val="00A17D22"/>
    <w:rsid w:val="00A20366"/>
    <w:rsid w:val="00A23296"/>
    <w:rsid w:val="00A23A26"/>
    <w:rsid w:val="00A2566D"/>
    <w:rsid w:val="00A26C50"/>
    <w:rsid w:val="00A2761E"/>
    <w:rsid w:val="00A27B83"/>
    <w:rsid w:val="00A30516"/>
    <w:rsid w:val="00A35CD8"/>
    <w:rsid w:val="00A366FF"/>
    <w:rsid w:val="00A36CDF"/>
    <w:rsid w:val="00A4143B"/>
    <w:rsid w:val="00A42C8A"/>
    <w:rsid w:val="00A4352B"/>
    <w:rsid w:val="00A43B8B"/>
    <w:rsid w:val="00A446B0"/>
    <w:rsid w:val="00A448EC"/>
    <w:rsid w:val="00A46788"/>
    <w:rsid w:val="00A52CD2"/>
    <w:rsid w:val="00A54512"/>
    <w:rsid w:val="00A5474F"/>
    <w:rsid w:val="00A54A0F"/>
    <w:rsid w:val="00A55AA7"/>
    <w:rsid w:val="00A6083C"/>
    <w:rsid w:val="00A618E1"/>
    <w:rsid w:val="00A6319D"/>
    <w:rsid w:val="00A6327D"/>
    <w:rsid w:val="00A63BAB"/>
    <w:rsid w:val="00A65060"/>
    <w:rsid w:val="00A65576"/>
    <w:rsid w:val="00A66DDC"/>
    <w:rsid w:val="00A677FA"/>
    <w:rsid w:val="00A70FB0"/>
    <w:rsid w:val="00A713A4"/>
    <w:rsid w:val="00A71659"/>
    <w:rsid w:val="00A72309"/>
    <w:rsid w:val="00A73284"/>
    <w:rsid w:val="00A739FB"/>
    <w:rsid w:val="00A73A92"/>
    <w:rsid w:val="00A73E33"/>
    <w:rsid w:val="00A74562"/>
    <w:rsid w:val="00A748E4"/>
    <w:rsid w:val="00A74DEF"/>
    <w:rsid w:val="00A75D14"/>
    <w:rsid w:val="00A777AC"/>
    <w:rsid w:val="00A7780A"/>
    <w:rsid w:val="00A80CC2"/>
    <w:rsid w:val="00A81AA6"/>
    <w:rsid w:val="00A82836"/>
    <w:rsid w:val="00A82D53"/>
    <w:rsid w:val="00A837E2"/>
    <w:rsid w:val="00A8400C"/>
    <w:rsid w:val="00A844C4"/>
    <w:rsid w:val="00A84574"/>
    <w:rsid w:val="00A85920"/>
    <w:rsid w:val="00A8592F"/>
    <w:rsid w:val="00A85FF6"/>
    <w:rsid w:val="00A869AB"/>
    <w:rsid w:val="00A9078C"/>
    <w:rsid w:val="00A918A5"/>
    <w:rsid w:val="00A91BA9"/>
    <w:rsid w:val="00A923B9"/>
    <w:rsid w:val="00A942ED"/>
    <w:rsid w:val="00A96FDB"/>
    <w:rsid w:val="00A97994"/>
    <w:rsid w:val="00AA296C"/>
    <w:rsid w:val="00AA2E13"/>
    <w:rsid w:val="00AA311C"/>
    <w:rsid w:val="00AA3ED9"/>
    <w:rsid w:val="00AA44D2"/>
    <w:rsid w:val="00AA6663"/>
    <w:rsid w:val="00AA675B"/>
    <w:rsid w:val="00AA6851"/>
    <w:rsid w:val="00AA6BB0"/>
    <w:rsid w:val="00AA7253"/>
    <w:rsid w:val="00AA7A09"/>
    <w:rsid w:val="00AB0CF3"/>
    <w:rsid w:val="00AB13ED"/>
    <w:rsid w:val="00AB35E2"/>
    <w:rsid w:val="00AB3B5C"/>
    <w:rsid w:val="00AB3C64"/>
    <w:rsid w:val="00AB3EA3"/>
    <w:rsid w:val="00AB4BF1"/>
    <w:rsid w:val="00AB4D7F"/>
    <w:rsid w:val="00AB53DA"/>
    <w:rsid w:val="00AB6FE9"/>
    <w:rsid w:val="00AC13FA"/>
    <w:rsid w:val="00AC1C88"/>
    <w:rsid w:val="00AC2904"/>
    <w:rsid w:val="00AC34A7"/>
    <w:rsid w:val="00AC5CFC"/>
    <w:rsid w:val="00AC6EF6"/>
    <w:rsid w:val="00AC72D9"/>
    <w:rsid w:val="00AC7447"/>
    <w:rsid w:val="00AC7B56"/>
    <w:rsid w:val="00AD0A4C"/>
    <w:rsid w:val="00AD12DB"/>
    <w:rsid w:val="00AD1CEF"/>
    <w:rsid w:val="00AD22AD"/>
    <w:rsid w:val="00AD2695"/>
    <w:rsid w:val="00AD61B8"/>
    <w:rsid w:val="00AD6CB0"/>
    <w:rsid w:val="00AD7055"/>
    <w:rsid w:val="00AE215E"/>
    <w:rsid w:val="00AE2439"/>
    <w:rsid w:val="00AE2D5F"/>
    <w:rsid w:val="00AE2E66"/>
    <w:rsid w:val="00AE38B0"/>
    <w:rsid w:val="00AE5E90"/>
    <w:rsid w:val="00AE7F0E"/>
    <w:rsid w:val="00AF04B7"/>
    <w:rsid w:val="00AF0E75"/>
    <w:rsid w:val="00AF1E8D"/>
    <w:rsid w:val="00AF2280"/>
    <w:rsid w:val="00AF427D"/>
    <w:rsid w:val="00AF4AC2"/>
    <w:rsid w:val="00AF5F5D"/>
    <w:rsid w:val="00AF6FCB"/>
    <w:rsid w:val="00AF732A"/>
    <w:rsid w:val="00AF7590"/>
    <w:rsid w:val="00B02D3F"/>
    <w:rsid w:val="00B040F9"/>
    <w:rsid w:val="00B043E4"/>
    <w:rsid w:val="00B04DCF"/>
    <w:rsid w:val="00B04F60"/>
    <w:rsid w:val="00B052FC"/>
    <w:rsid w:val="00B05410"/>
    <w:rsid w:val="00B05C51"/>
    <w:rsid w:val="00B0682E"/>
    <w:rsid w:val="00B06ADE"/>
    <w:rsid w:val="00B10ADB"/>
    <w:rsid w:val="00B11A91"/>
    <w:rsid w:val="00B11B37"/>
    <w:rsid w:val="00B11CCD"/>
    <w:rsid w:val="00B1288A"/>
    <w:rsid w:val="00B128CB"/>
    <w:rsid w:val="00B14EF8"/>
    <w:rsid w:val="00B174BC"/>
    <w:rsid w:val="00B223EB"/>
    <w:rsid w:val="00B22B72"/>
    <w:rsid w:val="00B238A6"/>
    <w:rsid w:val="00B23F3D"/>
    <w:rsid w:val="00B24DB9"/>
    <w:rsid w:val="00B24FF3"/>
    <w:rsid w:val="00B253BF"/>
    <w:rsid w:val="00B26C06"/>
    <w:rsid w:val="00B26E5B"/>
    <w:rsid w:val="00B2725E"/>
    <w:rsid w:val="00B27378"/>
    <w:rsid w:val="00B27658"/>
    <w:rsid w:val="00B30E1F"/>
    <w:rsid w:val="00B310F0"/>
    <w:rsid w:val="00B330E3"/>
    <w:rsid w:val="00B33DB0"/>
    <w:rsid w:val="00B33E90"/>
    <w:rsid w:val="00B34CF3"/>
    <w:rsid w:val="00B36628"/>
    <w:rsid w:val="00B4034B"/>
    <w:rsid w:val="00B40558"/>
    <w:rsid w:val="00B40D26"/>
    <w:rsid w:val="00B42D43"/>
    <w:rsid w:val="00B43CA3"/>
    <w:rsid w:val="00B45428"/>
    <w:rsid w:val="00B467E5"/>
    <w:rsid w:val="00B473DE"/>
    <w:rsid w:val="00B47EEC"/>
    <w:rsid w:val="00B5110B"/>
    <w:rsid w:val="00B511F6"/>
    <w:rsid w:val="00B51B0F"/>
    <w:rsid w:val="00B53CD4"/>
    <w:rsid w:val="00B556E2"/>
    <w:rsid w:val="00B601EB"/>
    <w:rsid w:val="00B635F9"/>
    <w:rsid w:val="00B63BB1"/>
    <w:rsid w:val="00B70C81"/>
    <w:rsid w:val="00B71B3A"/>
    <w:rsid w:val="00B72542"/>
    <w:rsid w:val="00B75E05"/>
    <w:rsid w:val="00B80504"/>
    <w:rsid w:val="00B80A91"/>
    <w:rsid w:val="00B81834"/>
    <w:rsid w:val="00B8257D"/>
    <w:rsid w:val="00B83F4D"/>
    <w:rsid w:val="00B852CB"/>
    <w:rsid w:val="00B852F0"/>
    <w:rsid w:val="00B87FF1"/>
    <w:rsid w:val="00B91DEE"/>
    <w:rsid w:val="00B936FB"/>
    <w:rsid w:val="00B948DD"/>
    <w:rsid w:val="00B94BB0"/>
    <w:rsid w:val="00B94E9A"/>
    <w:rsid w:val="00B95515"/>
    <w:rsid w:val="00B95AD9"/>
    <w:rsid w:val="00B96CFF"/>
    <w:rsid w:val="00B97948"/>
    <w:rsid w:val="00BA06A3"/>
    <w:rsid w:val="00BA1CA3"/>
    <w:rsid w:val="00BA4DFB"/>
    <w:rsid w:val="00BA4E71"/>
    <w:rsid w:val="00BA5979"/>
    <w:rsid w:val="00BA646B"/>
    <w:rsid w:val="00BA6FA6"/>
    <w:rsid w:val="00BA79C2"/>
    <w:rsid w:val="00BB1577"/>
    <w:rsid w:val="00BB17FB"/>
    <w:rsid w:val="00BB2CD5"/>
    <w:rsid w:val="00BB333D"/>
    <w:rsid w:val="00BB4B35"/>
    <w:rsid w:val="00BB55FA"/>
    <w:rsid w:val="00BB5923"/>
    <w:rsid w:val="00BB5F0A"/>
    <w:rsid w:val="00BB662D"/>
    <w:rsid w:val="00BB7ECD"/>
    <w:rsid w:val="00BC138B"/>
    <w:rsid w:val="00BC4A1F"/>
    <w:rsid w:val="00BC4A48"/>
    <w:rsid w:val="00BC4B9D"/>
    <w:rsid w:val="00BC4C59"/>
    <w:rsid w:val="00BC5240"/>
    <w:rsid w:val="00BC5A36"/>
    <w:rsid w:val="00BC6BCB"/>
    <w:rsid w:val="00BD0493"/>
    <w:rsid w:val="00BD04ED"/>
    <w:rsid w:val="00BD0D31"/>
    <w:rsid w:val="00BD1FD1"/>
    <w:rsid w:val="00BD4373"/>
    <w:rsid w:val="00BE086D"/>
    <w:rsid w:val="00BE1432"/>
    <w:rsid w:val="00BE184B"/>
    <w:rsid w:val="00BE2DC9"/>
    <w:rsid w:val="00BE3560"/>
    <w:rsid w:val="00BE3586"/>
    <w:rsid w:val="00BE5876"/>
    <w:rsid w:val="00BE6A6F"/>
    <w:rsid w:val="00BE732F"/>
    <w:rsid w:val="00BE7A63"/>
    <w:rsid w:val="00BE7E2E"/>
    <w:rsid w:val="00BF005B"/>
    <w:rsid w:val="00BF031D"/>
    <w:rsid w:val="00BF084B"/>
    <w:rsid w:val="00BF0BAC"/>
    <w:rsid w:val="00BF0D59"/>
    <w:rsid w:val="00BF0E09"/>
    <w:rsid w:val="00BF0F51"/>
    <w:rsid w:val="00BF31F7"/>
    <w:rsid w:val="00BF3E68"/>
    <w:rsid w:val="00BF4535"/>
    <w:rsid w:val="00BF4E70"/>
    <w:rsid w:val="00BF6890"/>
    <w:rsid w:val="00BF7EDB"/>
    <w:rsid w:val="00C007BE"/>
    <w:rsid w:val="00C032DC"/>
    <w:rsid w:val="00C0340E"/>
    <w:rsid w:val="00C04079"/>
    <w:rsid w:val="00C04437"/>
    <w:rsid w:val="00C0643D"/>
    <w:rsid w:val="00C11A5E"/>
    <w:rsid w:val="00C11C3E"/>
    <w:rsid w:val="00C12448"/>
    <w:rsid w:val="00C12815"/>
    <w:rsid w:val="00C12921"/>
    <w:rsid w:val="00C14D75"/>
    <w:rsid w:val="00C152BD"/>
    <w:rsid w:val="00C154B2"/>
    <w:rsid w:val="00C16791"/>
    <w:rsid w:val="00C16808"/>
    <w:rsid w:val="00C16EEA"/>
    <w:rsid w:val="00C17CDD"/>
    <w:rsid w:val="00C17DAB"/>
    <w:rsid w:val="00C20860"/>
    <w:rsid w:val="00C20C3E"/>
    <w:rsid w:val="00C2138B"/>
    <w:rsid w:val="00C22C04"/>
    <w:rsid w:val="00C22DCC"/>
    <w:rsid w:val="00C23E9B"/>
    <w:rsid w:val="00C23FD6"/>
    <w:rsid w:val="00C2426F"/>
    <w:rsid w:val="00C24B0E"/>
    <w:rsid w:val="00C2760E"/>
    <w:rsid w:val="00C31203"/>
    <w:rsid w:val="00C3129A"/>
    <w:rsid w:val="00C31EF3"/>
    <w:rsid w:val="00C325EA"/>
    <w:rsid w:val="00C328ED"/>
    <w:rsid w:val="00C33734"/>
    <w:rsid w:val="00C33AC1"/>
    <w:rsid w:val="00C3406D"/>
    <w:rsid w:val="00C35EB8"/>
    <w:rsid w:val="00C36A8F"/>
    <w:rsid w:val="00C413B2"/>
    <w:rsid w:val="00C41944"/>
    <w:rsid w:val="00C42A97"/>
    <w:rsid w:val="00C4325A"/>
    <w:rsid w:val="00C463E1"/>
    <w:rsid w:val="00C473AE"/>
    <w:rsid w:val="00C47C15"/>
    <w:rsid w:val="00C50510"/>
    <w:rsid w:val="00C50CA1"/>
    <w:rsid w:val="00C51373"/>
    <w:rsid w:val="00C53AEE"/>
    <w:rsid w:val="00C53BBD"/>
    <w:rsid w:val="00C54D03"/>
    <w:rsid w:val="00C574AA"/>
    <w:rsid w:val="00C63CAE"/>
    <w:rsid w:val="00C65780"/>
    <w:rsid w:val="00C6628B"/>
    <w:rsid w:val="00C6790B"/>
    <w:rsid w:val="00C70479"/>
    <w:rsid w:val="00C70891"/>
    <w:rsid w:val="00C71F78"/>
    <w:rsid w:val="00C73FA7"/>
    <w:rsid w:val="00C75119"/>
    <w:rsid w:val="00C756B4"/>
    <w:rsid w:val="00C80425"/>
    <w:rsid w:val="00C809E1"/>
    <w:rsid w:val="00C81196"/>
    <w:rsid w:val="00C820C6"/>
    <w:rsid w:val="00C84472"/>
    <w:rsid w:val="00C84856"/>
    <w:rsid w:val="00C8579C"/>
    <w:rsid w:val="00C86449"/>
    <w:rsid w:val="00C87121"/>
    <w:rsid w:val="00C874D3"/>
    <w:rsid w:val="00C913FB"/>
    <w:rsid w:val="00C9319E"/>
    <w:rsid w:val="00C93724"/>
    <w:rsid w:val="00C93D06"/>
    <w:rsid w:val="00C93E20"/>
    <w:rsid w:val="00C94ACB"/>
    <w:rsid w:val="00C958E8"/>
    <w:rsid w:val="00C974D2"/>
    <w:rsid w:val="00C97C9F"/>
    <w:rsid w:val="00CA03EB"/>
    <w:rsid w:val="00CA04CA"/>
    <w:rsid w:val="00CA0A4D"/>
    <w:rsid w:val="00CA0D02"/>
    <w:rsid w:val="00CA1616"/>
    <w:rsid w:val="00CA34EA"/>
    <w:rsid w:val="00CA4F4F"/>
    <w:rsid w:val="00CA56DE"/>
    <w:rsid w:val="00CA64E7"/>
    <w:rsid w:val="00CA7081"/>
    <w:rsid w:val="00CA7672"/>
    <w:rsid w:val="00CA7F6D"/>
    <w:rsid w:val="00CB28A5"/>
    <w:rsid w:val="00CB2ABF"/>
    <w:rsid w:val="00CB2E9A"/>
    <w:rsid w:val="00CB30CF"/>
    <w:rsid w:val="00CB429E"/>
    <w:rsid w:val="00CB52C6"/>
    <w:rsid w:val="00CB7363"/>
    <w:rsid w:val="00CC0484"/>
    <w:rsid w:val="00CC2181"/>
    <w:rsid w:val="00CC26FC"/>
    <w:rsid w:val="00CC270F"/>
    <w:rsid w:val="00CC432D"/>
    <w:rsid w:val="00CC44EF"/>
    <w:rsid w:val="00CC51AA"/>
    <w:rsid w:val="00CC53E7"/>
    <w:rsid w:val="00CC5C62"/>
    <w:rsid w:val="00CC6FB3"/>
    <w:rsid w:val="00CC7156"/>
    <w:rsid w:val="00CC78A6"/>
    <w:rsid w:val="00CC7EFE"/>
    <w:rsid w:val="00CD030D"/>
    <w:rsid w:val="00CD235F"/>
    <w:rsid w:val="00CD3EDF"/>
    <w:rsid w:val="00CD5184"/>
    <w:rsid w:val="00CD6D38"/>
    <w:rsid w:val="00CE3018"/>
    <w:rsid w:val="00CE326B"/>
    <w:rsid w:val="00CE4646"/>
    <w:rsid w:val="00CF2AC6"/>
    <w:rsid w:val="00CF473A"/>
    <w:rsid w:val="00CF4BF4"/>
    <w:rsid w:val="00CF5078"/>
    <w:rsid w:val="00CF5149"/>
    <w:rsid w:val="00CF5CA9"/>
    <w:rsid w:val="00CF7108"/>
    <w:rsid w:val="00D019D8"/>
    <w:rsid w:val="00D0342B"/>
    <w:rsid w:val="00D043AB"/>
    <w:rsid w:val="00D0538B"/>
    <w:rsid w:val="00D05B54"/>
    <w:rsid w:val="00D06616"/>
    <w:rsid w:val="00D06D9D"/>
    <w:rsid w:val="00D123DD"/>
    <w:rsid w:val="00D136B3"/>
    <w:rsid w:val="00D13702"/>
    <w:rsid w:val="00D13943"/>
    <w:rsid w:val="00D1425B"/>
    <w:rsid w:val="00D160A7"/>
    <w:rsid w:val="00D16839"/>
    <w:rsid w:val="00D16C36"/>
    <w:rsid w:val="00D16DD9"/>
    <w:rsid w:val="00D174C2"/>
    <w:rsid w:val="00D22D09"/>
    <w:rsid w:val="00D235EF"/>
    <w:rsid w:val="00D24232"/>
    <w:rsid w:val="00D27565"/>
    <w:rsid w:val="00D27B13"/>
    <w:rsid w:val="00D27FC9"/>
    <w:rsid w:val="00D3013E"/>
    <w:rsid w:val="00D30289"/>
    <w:rsid w:val="00D3097D"/>
    <w:rsid w:val="00D30A74"/>
    <w:rsid w:val="00D31698"/>
    <w:rsid w:val="00D31F5C"/>
    <w:rsid w:val="00D33783"/>
    <w:rsid w:val="00D34105"/>
    <w:rsid w:val="00D355F8"/>
    <w:rsid w:val="00D35C00"/>
    <w:rsid w:val="00D364D3"/>
    <w:rsid w:val="00D378ED"/>
    <w:rsid w:val="00D413F7"/>
    <w:rsid w:val="00D417DB"/>
    <w:rsid w:val="00D42EDB"/>
    <w:rsid w:val="00D43A18"/>
    <w:rsid w:val="00D47D8D"/>
    <w:rsid w:val="00D47EE1"/>
    <w:rsid w:val="00D50822"/>
    <w:rsid w:val="00D50A77"/>
    <w:rsid w:val="00D513B2"/>
    <w:rsid w:val="00D51536"/>
    <w:rsid w:val="00D527E4"/>
    <w:rsid w:val="00D53B45"/>
    <w:rsid w:val="00D55159"/>
    <w:rsid w:val="00D5743B"/>
    <w:rsid w:val="00D60552"/>
    <w:rsid w:val="00D61F23"/>
    <w:rsid w:val="00D63DC1"/>
    <w:rsid w:val="00D6401B"/>
    <w:rsid w:val="00D647DA"/>
    <w:rsid w:val="00D65240"/>
    <w:rsid w:val="00D65ABA"/>
    <w:rsid w:val="00D66277"/>
    <w:rsid w:val="00D6675E"/>
    <w:rsid w:val="00D67B18"/>
    <w:rsid w:val="00D706C6"/>
    <w:rsid w:val="00D72173"/>
    <w:rsid w:val="00D721A2"/>
    <w:rsid w:val="00D72544"/>
    <w:rsid w:val="00D734EC"/>
    <w:rsid w:val="00D7487B"/>
    <w:rsid w:val="00D75CC2"/>
    <w:rsid w:val="00D77146"/>
    <w:rsid w:val="00D80389"/>
    <w:rsid w:val="00D80C1B"/>
    <w:rsid w:val="00D80D6A"/>
    <w:rsid w:val="00D81DF4"/>
    <w:rsid w:val="00D825B1"/>
    <w:rsid w:val="00D82799"/>
    <w:rsid w:val="00D83337"/>
    <w:rsid w:val="00D836C9"/>
    <w:rsid w:val="00D8648B"/>
    <w:rsid w:val="00D877BC"/>
    <w:rsid w:val="00D90184"/>
    <w:rsid w:val="00D905DC"/>
    <w:rsid w:val="00D917B4"/>
    <w:rsid w:val="00D92023"/>
    <w:rsid w:val="00D932A6"/>
    <w:rsid w:val="00D94755"/>
    <w:rsid w:val="00D94C05"/>
    <w:rsid w:val="00D963F2"/>
    <w:rsid w:val="00DA0481"/>
    <w:rsid w:val="00DA0484"/>
    <w:rsid w:val="00DA0491"/>
    <w:rsid w:val="00DA0765"/>
    <w:rsid w:val="00DA129C"/>
    <w:rsid w:val="00DA1BB8"/>
    <w:rsid w:val="00DA359B"/>
    <w:rsid w:val="00DA479D"/>
    <w:rsid w:val="00DA4D99"/>
    <w:rsid w:val="00DA647F"/>
    <w:rsid w:val="00DA64FA"/>
    <w:rsid w:val="00DA7EAF"/>
    <w:rsid w:val="00DB02DE"/>
    <w:rsid w:val="00DB2203"/>
    <w:rsid w:val="00DB2A04"/>
    <w:rsid w:val="00DB3AE6"/>
    <w:rsid w:val="00DB447C"/>
    <w:rsid w:val="00DB51BC"/>
    <w:rsid w:val="00DB62FA"/>
    <w:rsid w:val="00DB6385"/>
    <w:rsid w:val="00DB7185"/>
    <w:rsid w:val="00DC102A"/>
    <w:rsid w:val="00DC130D"/>
    <w:rsid w:val="00DC5438"/>
    <w:rsid w:val="00DC5857"/>
    <w:rsid w:val="00DC591D"/>
    <w:rsid w:val="00DC5C36"/>
    <w:rsid w:val="00DC731C"/>
    <w:rsid w:val="00DC7369"/>
    <w:rsid w:val="00DC741D"/>
    <w:rsid w:val="00DC7C4B"/>
    <w:rsid w:val="00DD2F14"/>
    <w:rsid w:val="00DD51F5"/>
    <w:rsid w:val="00DD5648"/>
    <w:rsid w:val="00DD7BA9"/>
    <w:rsid w:val="00DE0933"/>
    <w:rsid w:val="00DE2DF7"/>
    <w:rsid w:val="00DE47E5"/>
    <w:rsid w:val="00DE49C1"/>
    <w:rsid w:val="00DE6441"/>
    <w:rsid w:val="00DF04C4"/>
    <w:rsid w:val="00DF060A"/>
    <w:rsid w:val="00DF2B17"/>
    <w:rsid w:val="00DF3D24"/>
    <w:rsid w:val="00E02272"/>
    <w:rsid w:val="00E02546"/>
    <w:rsid w:val="00E0359A"/>
    <w:rsid w:val="00E040D3"/>
    <w:rsid w:val="00E04115"/>
    <w:rsid w:val="00E04C41"/>
    <w:rsid w:val="00E0651E"/>
    <w:rsid w:val="00E0710A"/>
    <w:rsid w:val="00E073EB"/>
    <w:rsid w:val="00E11338"/>
    <w:rsid w:val="00E12F6C"/>
    <w:rsid w:val="00E132C6"/>
    <w:rsid w:val="00E13464"/>
    <w:rsid w:val="00E13615"/>
    <w:rsid w:val="00E1448A"/>
    <w:rsid w:val="00E16B36"/>
    <w:rsid w:val="00E16F40"/>
    <w:rsid w:val="00E202EA"/>
    <w:rsid w:val="00E21550"/>
    <w:rsid w:val="00E219E8"/>
    <w:rsid w:val="00E21B5A"/>
    <w:rsid w:val="00E224FD"/>
    <w:rsid w:val="00E251DC"/>
    <w:rsid w:val="00E26CC1"/>
    <w:rsid w:val="00E30541"/>
    <w:rsid w:val="00E32D26"/>
    <w:rsid w:val="00E40355"/>
    <w:rsid w:val="00E40838"/>
    <w:rsid w:val="00E41BCA"/>
    <w:rsid w:val="00E426D5"/>
    <w:rsid w:val="00E43BEF"/>
    <w:rsid w:val="00E44D55"/>
    <w:rsid w:val="00E47617"/>
    <w:rsid w:val="00E47BCC"/>
    <w:rsid w:val="00E47C1D"/>
    <w:rsid w:val="00E507FA"/>
    <w:rsid w:val="00E51A23"/>
    <w:rsid w:val="00E526BB"/>
    <w:rsid w:val="00E52989"/>
    <w:rsid w:val="00E542E3"/>
    <w:rsid w:val="00E547F0"/>
    <w:rsid w:val="00E54F47"/>
    <w:rsid w:val="00E5500D"/>
    <w:rsid w:val="00E55F51"/>
    <w:rsid w:val="00E57D13"/>
    <w:rsid w:val="00E606BD"/>
    <w:rsid w:val="00E6071F"/>
    <w:rsid w:val="00E62E7D"/>
    <w:rsid w:val="00E66707"/>
    <w:rsid w:val="00E671E8"/>
    <w:rsid w:val="00E71CE7"/>
    <w:rsid w:val="00E71F45"/>
    <w:rsid w:val="00E722E2"/>
    <w:rsid w:val="00E73F69"/>
    <w:rsid w:val="00E80354"/>
    <w:rsid w:val="00E80C89"/>
    <w:rsid w:val="00E81CF4"/>
    <w:rsid w:val="00E82180"/>
    <w:rsid w:val="00E83913"/>
    <w:rsid w:val="00E83B96"/>
    <w:rsid w:val="00E8484B"/>
    <w:rsid w:val="00E8780C"/>
    <w:rsid w:val="00E9008C"/>
    <w:rsid w:val="00E90AE3"/>
    <w:rsid w:val="00E9167F"/>
    <w:rsid w:val="00E920A0"/>
    <w:rsid w:val="00E92867"/>
    <w:rsid w:val="00E929D5"/>
    <w:rsid w:val="00E92BE5"/>
    <w:rsid w:val="00E93186"/>
    <w:rsid w:val="00E943E5"/>
    <w:rsid w:val="00E9586B"/>
    <w:rsid w:val="00E9604B"/>
    <w:rsid w:val="00E9671E"/>
    <w:rsid w:val="00EA0302"/>
    <w:rsid w:val="00EA1029"/>
    <w:rsid w:val="00EA153C"/>
    <w:rsid w:val="00EA2D6E"/>
    <w:rsid w:val="00EA3F76"/>
    <w:rsid w:val="00EA4279"/>
    <w:rsid w:val="00EA4DEF"/>
    <w:rsid w:val="00EA5392"/>
    <w:rsid w:val="00EA5F9D"/>
    <w:rsid w:val="00EA67AB"/>
    <w:rsid w:val="00EA6A71"/>
    <w:rsid w:val="00EA725F"/>
    <w:rsid w:val="00EB0944"/>
    <w:rsid w:val="00EB0CBE"/>
    <w:rsid w:val="00EB0F89"/>
    <w:rsid w:val="00EB10B0"/>
    <w:rsid w:val="00EB1A48"/>
    <w:rsid w:val="00EB2908"/>
    <w:rsid w:val="00EB3686"/>
    <w:rsid w:val="00EB561D"/>
    <w:rsid w:val="00EB5650"/>
    <w:rsid w:val="00EB63C8"/>
    <w:rsid w:val="00EB6DEF"/>
    <w:rsid w:val="00EB7121"/>
    <w:rsid w:val="00EC0D74"/>
    <w:rsid w:val="00EC1864"/>
    <w:rsid w:val="00EC7179"/>
    <w:rsid w:val="00EC7BED"/>
    <w:rsid w:val="00ED1992"/>
    <w:rsid w:val="00ED3FEF"/>
    <w:rsid w:val="00ED54B8"/>
    <w:rsid w:val="00ED671D"/>
    <w:rsid w:val="00ED6EE6"/>
    <w:rsid w:val="00EE0597"/>
    <w:rsid w:val="00EE091D"/>
    <w:rsid w:val="00EE0AE5"/>
    <w:rsid w:val="00EE0C8D"/>
    <w:rsid w:val="00EE16F7"/>
    <w:rsid w:val="00EE1972"/>
    <w:rsid w:val="00EE1FFA"/>
    <w:rsid w:val="00EE2883"/>
    <w:rsid w:val="00EE47A3"/>
    <w:rsid w:val="00EE58C4"/>
    <w:rsid w:val="00EE61C5"/>
    <w:rsid w:val="00EE691D"/>
    <w:rsid w:val="00EF0F3F"/>
    <w:rsid w:val="00EF15C4"/>
    <w:rsid w:val="00EF1698"/>
    <w:rsid w:val="00EF1B87"/>
    <w:rsid w:val="00EF38C5"/>
    <w:rsid w:val="00EF5AF2"/>
    <w:rsid w:val="00EF7786"/>
    <w:rsid w:val="00F00D4F"/>
    <w:rsid w:val="00F00F52"/>
    <w:rsid w:val="00F0204B"/>
    <w:rsid w:val="00F023F7"/>
    <w:rsid w:val="00F02E7C"/>
    <w:rsid w:val="00F0523D"/>
    <w:rsid w:val="00F0566F"/>
    <w:rsid w:val="00F060FC"/>
    <w:rsid w:val="00F07786"/>
    <w:rsid w:val="00F07830"/>
    <w:rsid w:val="00F11312"/>
    <w:rsid w:val="00F113EF"/>
    <w:rsid w:val="00F117DF"/>
    <w:rsid w:val="00F11F3F"/>
    <w:rsid w:val="00F1232B"/>
    <w:rsid w:val="00F13DEB"/>
    <w:rsid w:val="00F16163"/>
    <w:rsid w:val="00F16DCB"/>
    <w:rsid w:val="00F17232"/>
    <w:rsid w:val="00F179FE"/>
    <w:rsid w:val="00F17D61"/>
    <w:rsid w:val="00F207ED"/>
    <w:rsid w:val="00F210EA"/>
    <w:rsid w:val="00F22091"/>
    <w:rsid w:val="00F223CF"/>
    <w:rsid w:val="00F22DE0"/>
    <w:rsid w:val="00F2346B"/>
    <w:rsid w:val="00F241C3"/>
    <w:rsid w:val="00F24911"/>
    <w:rsid w:val="00F32E1C"/>
    <w:rsid w:val="00F334D4"/>
    <w:rsid w:val="00F33F33"/>
    <w:rsid w:val="00F34C5B"/>
    <w:rsid w:val="00F34D99"/>
    <w:rsid w:val="00F35E0C"/>
    <w:rsid w:val="00F413E8"/>
    <w:rsid w:val="00F414D3"/>
    <w:rsid w:val="00F42B4D"/>
    <w:rsid w:val="00F435A8"/>
    <w:rsid w:val="00F45875"/>
    <w:rsid w:val="00F5386B"/>
    <w:rsid w:val="00F557C3"/>
    <w:rsid w:val="00F55CC0"/>
    <w:rsid w:val="00F56422"/>
    <w:rsid w:val="00F570DF"/>
    <w:rsid w:val="00F601BA"/>
    <w:rsid w:val="00F6262D"/>
    <w:rsid w:val="00F62DF5"/>
    <w:rsid w:val="00F6456D"/>
    <w:rsid w:val="00F64C91"/>
    <w:rsid w:val="00F66E69"/>
    <w:rsid w:val="00F70A3B"/>
    <w:rsid w:val="00F70F02"/>
    <w:rsid w:val="00F71108"/>
    <w:rsid w:val="00F716AD"/>
    <w:rsid w:val="00F721E2"/>
    <w:rsid w:val="00F7235B"/>
    <w:rsid w:val="00F74180"/>
    <w:rsid w:val="00F7444F"/>
    <w:rsid w:val="00F74D71"/>
    <w:rsid w:val="00F768C4"/>
    <w:rsid w:val="00F768D6"/>
    <w:rsid w:val="00F769C2"/>
    <w:rsid w:val="00F76CD3"/>
    <w:rsid w:val="00F80176"/>
    <w:rsid w:val="00F80783"/>
    <w:rsid w:val="00F81813"/>
    <w:rsid w:val="00F81B25"/>
    <w:rsid w:val="00F83C2B"/>
    <w:rsid w:val="00F847EB"/>
    <w:rsid w:val="00F84DB6"/>
    <w:rsid w:val="00F86B9C"/>
    <w:rsid w:val="00F87661"/>
    <w:rsid w:val="00F907B9"/>
    <w:rsid w:val="00F91DE0"/>
    <w:rsid w:val="00F9239F"/>
    <w:rsid w:val="00F92679"/>
    <w:rsid w:val="00F93E10"/>
    <w:rsid w:val="00F94824"/>
    <w:rsid w:val="00F95680"/>
    <w:rsid w:val="00F95E6F"/>
    <w:rsid w:val="00F960BB"/>
    <w:rsid w:val="00FA09A7"/>
    <w:rsid w:val="00FA6CA7"/>
    <w:rsid w:val="00FA7B48"/>
    <w:rsid w:val="00FA7FB0"/>
    <w:rsid w:val="00FB03B4"/>
    <w:rsid w:val="00FB1E5B"/>
    <w:rsid w:val="00FB5F5B"/>
    <w:rsid w:val="00FC00C6"/>
    <w:rsid w:val="00FC0BDA"/>
    <w:rsid w:val="00FC12E6"/>
    <w:rsid w:val="00FC19C3"/>
    <w:rsid w:val="00FC268E"/>
    <w:rsid w:val="00FC297B"/>
    <w:rsid w:val="00FC4BFC"/>
    <w:rsid w:val="00FC6942"/>
    <w:rsid w:val="00FC6DC0"/>
    <w:rsid w:val="00FC7FD4"/>
    <w:rsid w:val="00FD2C4D"/>
    <w:rsid w:val="00FD332D"/>
    <w:rsid w:val="00FD5DA0"/>
    <w:rsid w:val="00FD71DD"/>
    <w:rsid w:val="00FD7EB9"/>
    <w:rsid w:val="00FE0E00"/>
    <w:rsid w:val="00FE2707"/>
    <w:rsid w:val="00FE2FCA"/>
    <w:rsid w:val="00FE3242"/>
    <w:rsid w:val="00FE392F"/>
    <w:rsid w:val="00FE72FD"/>
    <w:rsid w:val="00FE7994"/>
    <w:rsid w:val="00FE7C4E"/>
    <w:rsid w:val="00FF18FB"/>
    <w:rsid w:val="00FF2216"/>
    <w:rsid w:val="00FF5897"/>
    <w:rsid w:val="00FF5ED9"/>
    <w:rsid w:val="00FF6384"/>
    <w:rsid w:val="00FF6EB8"/>
    <w:rsid w:val="00FF705B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aliases w:val="标题一,标题1"/>
    <w:basedOn w:val="a3"/>
    <w:next w:val="a3"/>
    <w:qFormat/>
    <w:rsid w:val="00EF5AF2"/>
    <w:pPr>
      <w:keepNext/>
      <w:spacing w:before="480" w:after="600" w:line="312" w:lineRule="atLeast"/>
      <w:ind w:firstLine="0"/>
      <w:jc w:val="right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3"/>
    <w:next w:val="a3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3"/>
    <w:next w:val="a3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"/>
    <w:basedOn w:val="a3"/>
    <w:next w:val="a3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3"/>
    <w:next w:val="a3"/>
    <w:autoRedefine/>
    <w:qFormat/>
    <w:rsid w:val="00E73F69"/>
    <w:pPr>
      <w:keepNext/>
      <w:keepLines/>
      <w:spacing w:before="120"/>
      <w:outlineLvl w:val="4"/>
    </w:pPr>
    <w:rPr>
      <w:rFonts w:eastAsia="楷体"/>
      <w:bCs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rmal Indent"/>
    <w:basedOn w:val="a3"/>
    <w:rsid w:val="009A44FC"/>
    <w:pPr>
      <w:ind w:firstLine="420"/>
    </w:pPr>
  </w:style>
  <w:style w:type="paragraph" w:styleId="30">
    <w:name w:val="toc 3"/>
    <w:basedOn w:val="a3"/>
    <w:next w:val="a3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paragraph" w:customStyle="1" w:styleId="a2">
    <w:name w:val="正文点悬挂"/>
    <w:basedOn w:val="a3"/>
    <w:rsid w:val="009A44FC"/>
    <w:pPr>
      <w:numPr>
        <w:numId w:val="1"/>
      </w:numPr>
      <w:adjustRightInd w:val="0"/>
      <w:spacing w:line="312" w:lineRule="atLeast"/>
      <w:ind w:left="709" w:hanging="284"/>
    </w:pPr>
  </w:style>
  <w:style w:type="paragraph" w:customStyle="1" w:styleId="a8">
    <w:name w:val="上空"/>
    <w:rsid w:val="009A44FC"/>
    <w:pPr>
      <w:widowControl w:val="0"/>
      <w:spacing w:before="120" w:line="312" w:lineRule="atLeast"/>
      <w:ind w:firstLine="425"/>
      <w:jc w:val="both"/>
    </w:pPr>
    <w:rPr>
      <w:sz w:val="21"/>
    </w:rPr>
  </w:style>
  <w:style w:type="paragraph" w:customStyle="1" w:styleId="a9">
    <w:name w:val="上下空"/>
    <w:rsid w:val="009A44FC"/>
    <w:pPr>
      <w:spacing w:before="120" w:after="120"/>
      <w:ind w:firstLineChars="200" w:firstLine="200"/>
      <w:jc w:val="both"/>
    </w:pPr>
    <w:rPr>
      <w:sz w:val="21"/>
    </w:rPr>
  </w:style>
  <w:style w:type="paragraph" w:customStyle="1" w:styleId="aa">
    <w:name w:val="提示"/>
    <w:basedOn w:val="a3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b">
    <w:name w:val="图片"/>
    <w:basedOn w:val="a3"/>
    <w:next w:val="a3"/>
    <w:rsid w:val="00EF5AF2"/>
    <w:pPr>
      <w:spacing w:before="120" w:after="120" w:line="240" w:lineRule="auto"/>
      <w:ind w:firstLine="0"/>
      <w:jc w:val="center"/>
    </w:pPr>
  </w:style>
  <w:style w:type="paragraph" w:customStyle="1" w:styleId="ac">
    <w:name w:val="图题"/>
    <w:basedOn w:val="a3"/>
    <w:rsid w:val="009A44FC"/>
    <w:pPr>
      <w:topLinePunct/>
      <w:spacing w:after="120" w:line="360" w:lineRule="auto"/>
      <w:jc w:val="center"/>
      <w:outlineLvl w:val="8"/>
    </w:pPr>
    <w:rPr>
      <w:color w:val="000000"/>
      <w:kern w:val="0"/>
      <w:sz w:val="18"/>
      <w:szCs w:val="20"/>
    </w:rPr>
  </w:style>
  <w:style w:type="paragraph" w:customStyle="1" w:styleId="ad">
    <w:name w:val="图注"/>
    <w:basedOn w:val="a3"/>
    <w:rsid w:val="00EF5AF2"/>
    <w:pPr>
      <w:spacing w:after="120"/>
      <w:ind w:firstLine="0"/>
      <w:jc w:val="center"/>
    </w:pPr>
    <w:rPr>
      <w:sz w:val="18"/>
    </w:rPr>
  </w:style>
  <w:style w:type="paragraph" w:customStyle="1" w:styleId="ae">
    <w:name w:val="下空"/>
    <w:rsid w:val="009A44FC"/>
    <w:pPr>
      <w:widowControl w:val="0"/>
      <w:spacing w:after="120" w:line="312" w:lineRule="atLeast"/>
      <w:ind w:firstLineChars="200" w:firstLine="200"/>
      <w:jc w:val="both"/>
    </w:pPr>
    <w:rPr>
      <w:sz w:val="21"/>
    </w:rPr>
  </w:style>
  <w:style w:type="paragraph" w:customStyle="1" w:styleId="af">
    <w:name w:val="注意"/>
    <w:basedOn w:val="a3"/>
    <w:autoRedefine/>
    <w:rsid w:val="00DF060A"/>
    <w:pPr>
      <w:spacing w:before="120" w:after="120"/>
      <w:ind w:left="425" w:right="425" w:firstLine="0"/>
    </w:pPr>
    <w:rPr>
      <w:rFonts w:eastAsia="楷体"/>
    </w:rPr>
  </w:style>
  <w:style w:type="paragraph" w:styleId="af0">
    <w:name w:val="footer"/>
    <w:basedOn w:val="a3"/>
    <w:rsid w:val="009A44FC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character" w:styleId="af1">
    <w:name w:val="page number"/>
    <w:basedOn w:val="a4"/>
    <w:rsid w:val="009A44FC"/>
  </w:style>
  <w:style w:type="paragraph" w:styleId="af2">
    <w:name w:val="Body Text"/>
    <w:basedOn w:val="a3"/>
    <w:rsid w:val="009A44FC"/>
    <w:pPr>
      <w:spacing w:after="120"/>
    </w:pPr>
  </w:style>
  <w:style w:type="paragraph" w:styleId="af3">
    <w:name w:val="Body Text First Indent"/>
    <w:basedOn w:val="a3"/>
    <w:rsid w:val="009A44FC"/>
    <w:pPr>
      <w:spacing w:line="312" w:lineRule="atLeast"/>
      <w:ind w:firstLineChars="200" w:firstLine="200"/>
    </w:pPr>
  </w:style>
  <w:style w:type="paragraph" w:styleId="af4">
    <w:name w:val="header"/>
    <w:basedOn w:val="a3"/>
    <w:rsid w:val="009A44FC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3"/>
    <w:next w:val="a3"/>
    <w:rsid w:val="009A44FC"/>
    <w:pPr>
      <w:adjustRightInd w:val="0"/>
      <w:spacing w:before="120" w:after="120"/>
      <w:jc w:val="center"/>
      <w:textAlignment w:val="center"/>
    </w:pPr>
    <w:rPr>
      <w:kern w:val="21"/>
      <w:sz w:val="18"/>
      <w:szCs w:val="20"/>
    </w:rPr>
  </w:style>
  <w:style w:type="character" w:styleId="af5">
    <w:name w:val="Hyperlink"/>
    <w:basedOn w:val="a4"/>
    <w:rsid w:val="009A44FC"/>
    <w:rPr>
      <w:color w:val="auto"/>
      <w:u w:val="single"/>
    </w:rPr>
  </w:style>
  <w:style w:type="paragraph" w:customStyle="1" w:styleId="af6">
    <w:name w:val="下空半行"/>
    <w:basedOn w:val="a3"/>
    <w:link w:val="Char"/>
    <w:rsid w:val="00EF5AF2"/>
    <w:pPr>
      <w:spacing w:after="120"/>
      <w:ind w:firstLine="420"/>
    </w:pPr>
    <w:rPr>
      <w:szCs w:val="20"/>
    </w:rPr>
  </w:style>
  <w:style w:type="paragraph" w:customStyle="1" w:styleId="af7">
    <w:name w:val="上下空半行"/>
    <w:basedOn w:val="a3"/>
    <w:rsid w:val="00EF5AF2"/>
    <w:pPr>
      <w:spacing w:before="120" w:after="120"/>
    </w:pPr>
  </w:style>
  <w:style w:type="paragraph" w:customStyle="1" w:styleId="af8">
    <w:name w:val="上空半行"/>
    <w:basedOn w:val="a3"/>
    <w:rsid w:val="00EF5AF2"/>
    <w:pPr>
      <w:spacing w:before="120"/>
    </w:pPr>
  </w:style>
  <w:style w:type="paragraph" w:customStyle="1" w:styleId="11">
    <w:name w:val="正文缩进1"/>
    <w:basedOn w:val="a3"/>
    <w:rsid w:val="009A44FC"/>
    <w:pPr>
      <w:autoSpaceDE w:val="0"/>
      <w:autoSpaceDN w:val="0"/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12">
    <w:name w:val="悬挂缩进1"/>
    <w:basedOn w:val="a3"/>
    <w:rsid w:val="00EF5AF2"/>
    <w:pPr>
      <w:ind w:left="952" w:hanging="527"/>
    </w:pPr>
  </w:style>
  <w:style w:type="paragraph" w:styleId="13">
    <w:name w:val="toc 1"/>
    <w:basedOn w:val="a3"/>
    <w:next w:val="a3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3"/>
    <w:next w:val="a3"/>
    <w:autoRedefine/>
    <w:semiHidden/>
    <w:rsid w:val="00EF5AF2"/>
    <w:rPr>
      <w:sz w:val="18"/>
      <w:szCs w:val="20"/>
    </w:rPr>
  </w:style>
  <w:style w:type="paragraph" w:customStyle="1" w:styleId="af9">
    <w:name w:val="图注无空行"/>
    <w:basedOn w:val="a3"/>
    <w:rsid w:val="00EF5AF2"/>
    <w:pPr>
      <w:ind w:firstLine="0"/>
      <w:jc w:val="center"/>
    </w:pPr>
    <w:rPr>
      <w:sz w:val="18"/>
    </w:rPr>
  </w:style>
  <w:style w:type="paragraph" w:customStyle="1" w:styleId="afa">
    <w:name w:val="程序"/>
    <w:basedOn w:val="a3"/>
    <w:autoRedefine/>
    <w:rsid w:val="003C223D"/>
    <w:pPr>
      <w:spacing w:line="272" w:lineRule="exact"/>
      <w:ind w:left="425" w:right="425" w:firstLine="0"/>
    </w:pPr>
    <w:rPr>
      <w:rFonts w:ascii="宋体" w:hAnsi="宋体"/>
      <w:sz w:val="18"/>
      <w:szCs w:val="18"/>
    </w:rPr>
  </w:style>
  <w:style w:type="paragraph" w:customStyle="1" w:styleId="afb">
    <w:name w:val="行距"/>
    <w:basedOn w:val="a3"/>
    <w:rsid w:val="00EF5AF2"/>
    <w:pPr>
      <w:spacing w:line="120" w:lineRule="exact"/>
      <w:ind w:firstLine="0"/>
    </w:pPr>
    <w:rPr>
      <w:sz w:val="18"/>
    </w:rPr>
  </w:style>
  <w:style w:type="paragraph" w:customStyle="1" w:styleId="afc">
    <w:name w:val="表头"/>
    <w:basedOn w:val="a3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d">
    <w:name w:val="程序上空半行"/>
    <w:basedOn w:val="afa"/>
    <w:rsid w:val="00EF5AF2"/>
    <w:pPr>
      <w:spacing w:before="120"/>
    </w:pPr>
  </w:style>
  <w:style w:type="paragraph" w:customStyle="1" w:styleId="afe">
    <w:name w:val="程序下空半行"/>
    <w:basedOn w:val="afa"/>
    <w:rsid w:val="00EF5AF2"/>
  </w:style>
  <w:style w:type="paragraph" w:customStyle="1" w:styleId="aff">
    <w:name w:val="程序上下空半行"/>
    <w:basedOn w:val="afa"/>
    <w:rsid w:val="00EF5AF2"/>
    <w:pPr>
      <w:spacing w:before="120" w:after="120"/>
    </w:pPr>
  </w:style>
  <w:style w:type="paragraph" w:customStyle="1" w:styleId="aff0">
    <w:name w:val="列表头"/>
    <w:basedOn w:val="a3"/>
    <w:rsid w:val="00EF5AF2"/>
    <w:pPr>
      <w:spacing w:before="120" w:after="120"/>
    </w:pPr>
    <w:rPr>
      <w:rFonts w:ascii="Arial" w:eastAsia="黑体" w:hAnsi="Arial"/>
      <w:sz w:val="18"/>
    </w:rPr>
  </w:style>
  <w:style w:type="paragraph" w:customStyle="1" w:styleId="14">
    <w:name w:val="数字缩进1"/>
    <w:basedOn w:val="a3"/>
    <w:rsid w:val="00EF5AF2"/>
    <w:pPr>
      <w:ind w:left="728" w:hanging="303"/>
    </w:pPr>
  </w:style>
  <w:style w:type="paragraph" w:customStyle="1" w:styleId="21">
    <w:name w:val="数字缩进2"/>
    <w:basedOn w:val="a3"/>
    <w:rsid w:val="00EF5AF2"/>
    <w:pPr>
      <w:ind w:left="812" w:hanging="387"/>
    </w:pPr>
  </w:style>
  <w:style w:type="paragraph" w:customStyle="1" w:styleId="15">
    <w:name w:val="图字格式1"/>
    <w:basedOn w:val="a3"/>
    <w:rsid w:val="00EF5AF2"/>
    <w:pPr>
      <w:spacing w:line="220" w:lineRule="exact"/>
      <w:ind w:firstLine="0"/>
      <w:jc w:val="center"/>
    </w:pPr>
    <w:rPr>
      <w:sz w:val="18"/>
      <w:szCs w:val="18"/>
    </w:rPr>
  </w:style>
  <w:style w:type="paragraph" w:customStyle="1" w:styleId="22">
    <w:name w:val="图字格式2"/>
    <w:basedOn w:val="15"/>
    <w:rsid w:val="00EF5AF2"/>
    <w:pPr>
      <w:jc w:val="both"/>
    </w:pPr>
  </w:style>
  <w:style w:type="paragraph" w:customStyle="1" w:styleId="a0">
    <w:name w:val="数字项目符号"/>
    <w:basedOn w:val="a3"/>
    <w:rsid w:val="00EF5AF2"/>
    <w:pPr>
      <w:numPr>
        <w:numId w:val="10"/>
      </w:numPr>
    </w:pPr>
  </w:style>
  <w:style w:type="paragraph" w:customStyle="1" w:styleId="a">
    <w:name w:val="程序数字"/>
    <w:basedOn w:val="aff"/>
    <w:rsid w:val="00EF5AF2"/>
    <w:pPr>
      <w:numPr>
        <w:numId w:val="11"/>
      </w:numPr>
      <w:spacing w:before="0" w:after="0"/>
    </w:pPr>
  </w:style>
  <w:style w:type="paragraph" w:customStyle="1" w:styleId="23">
    <w:name w:val="悬挂缩进2"/>
    <w:basedOn w:val="a3"/>
    <w:rsid w:val="00EF5AF2"/>
    <w:pPr>
      <w:ind w:left="1049" w:hanging="624"/>
    </w:pPr>
  </w:style>
  <w:style w:type="paragraph" w:customStyle="1" w:styleId="aff1">
    <w:name w:val="带框答案"/>
    <w:basedOn w:val="a3"/>
    <w:rsid w:val="00EF5AF2"/>
    <w:pPr>
      <w:spacing w:line="272" w:lineRule="exact"/>
      <w:ind w:firstLine="0"/>
    </w:pPr>
    <w:rPr>
      <w:rFonts w:ascii="Courier New" w:hAnsi="Courier New"/>
      <w:sz w:val="18"/>
      <w:szCs w:val="18"/>
    </w:rPr>
  </w:style>
  <w:style w:type="paragraph" w:customStyle="1" w:styleId="aff2">
    <w:name w:val="说明"/>
    <w:basedOn w:val="a3"/>
    <w:rsid w:val="00EF5AF2"/>
    <w:pPr>
      <w:spacing w:before="120" w:after="120"/>
      <w:ind w:left="822" w:right="425" w:firstLine="0"/>
    </w:pPr>
    <w:rPr>
      <w:rFonts w:eastAsia="楷体_GB2312"/>
    </w:rPr>
  </w:style>
  <w:style w:type="paragraph" w:customStyle="1" w:styleId="aff3">
    <w:name w:val="说明模式"/>
    <w:basedOn w:val="a3"/>
    <w:rsid w:val="00EF5AF2"/>
    <w:pPr>
      <w:spacing w:before="120" w:after="120"/>
      <w:ind w:left="425" w:right="425" w:firstLine="0"/>
    </w:pPr>
    <w:rPr>
      <w:rFonts w:eastAsia="楷体_GB2312"/>
    </w:rPr>
  </w:style>
  <w:style w:type="paragraph" w:customStyle="1" w:styleId="aff4">
    <w:name w:val="特别说明"/>
    <w:basedOn w:val="af"/>
    <w:rsid w:val="00EF5AF2"/>
  </w:style>
  <w:style w:type="paragraph" w:customStyle="1" w:styleId="aff5">
    <w:name w:val="注意程序"/>
    <w:basedOn w:val="af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paragraph" w:customStyle="1" w:styleId="aff6">
    <w:name w:val="特别说明程序"/>
    <w:basedOn w:val="aff4"/>
    <w:rsid w:val="00EF5AF2"/>
    <w:pPr>
      <w:spacing w:before="0" w:after="0" w:line="272" w:lineRule="exact"/>
    </w:pPr>
    <w:rPr>
      <w:rFonts w:ascii="Courier New" w:hAnsi="Courier New" w:cs="Courier New"/>
      <w:sz w:val="18"/>
      <w:szCs w:val="18"/>
    </w:rPr>
  </w:style>
  <w:style w:type="paragraph" w:customStyle="1" w:styleId="--503">
    <w:name w:val="样式 特别说明 + 顶端: (细-粗宽间隔 灰色-50%  3 磅 行宽)"/>
    <w:basedOn w:val="aff4"/>
    <w:rsid w:val="00EF5AF2"/>
    <w:rPr>
      <w:rFonts w:cs="宋体"/>
      <w:szCs w:val="20"/>
    </w:rPr>
  </w:style>
  <w:style w:type="paragraph" w:customStyle="1" w:styleId="CourierNew00--50">
    <w:name w:val="样式 特别说明 + Courier New 小五 段前: 0 磅 段后: 0 磅 顶端: (细-粗宽间隔 灰色-50%..."/>
    <w:basedOn w:val="aff4"/>
    <w:rsid w:val="00EF5AF2"/>
    <w:pPr>
      <w:spacing w:before="0" w:after="0" w:line="272" w:lineRule="exact"/>
    </w:pPr>
    <w:rPr>
      <w:rFonts w:ascii="Courier New" w:hAnsi="Courier New" w:cs="宋体"/>
      <w:sz w:val="18"/>
      <w:szCs w:val="20"/>
    </w:rPr>
  </w:style>
  <w:style w:type="paragraph" w:customStyle="1" w:styleId="aff7">
    <w:name w:val="例样式"/>
    <w:basedOn w:val="af7"/>
    <w:next w:val="a3"/>
    <w:rsid w:val="00EF5AF2"/>
    <w:pPr>
      <w:ind w:left="1440" w:hanging="1015"/>
    </w:pPr>
  </w:style>
  <w:style w:type="paragraph" w:customStyle="1" w:styleId="aff8">
    <w:name w:val="特别说明首行"/>
    <w:basedOn w:val="aff4"/>
    <w:rsid w:val="00EF5AF2"/>
    <w:pPr>
      <w:ind w:firstLine="1406"/>
    </w:pPr>
  </w:style>
  <w:style w:type="paragraph" w:styleId="aff9">
    <w:name w:val="Plain Text"/>
    <w:rsid w:val="006605C5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customStyle="1" w:styleId="-">
    <w:name w:val="图-居中"/>
    <w:autoRedefine/>
    <w:rsid w:val="006605C5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paragraph" w:customStyle="1" w:styleId="1">
    <w:name w:val="项目1"/>
    <w:autoRedefine/>
    <w:rsid w:val="00E040D3"/>
    <w:pPr>
      <w:widowControl w:val="0"/>
      <w:numPr>
        <w:numId w:val="24"/>
      </w:numPr>
      <w:spacing w:line="312" w:lineRule="atLeast"/>
      <w:jc w:val="both"/>
    </w:pPr>
    <w:rPr>
      <w:sz w:val="21"/>
    </w:rPr>
  </w:style>
  <w:style w:type="paragraph" w:customStyle="1" w:styleId="24">
    <w:name w:val="程序2"/>
    <w:basedOn w:val="11"/>
    <w:rsid w:val="00F241C3"/>
    <w:pPr>
      <w:spacing w:line="280" w:lineRule="exact"/>
      <w:ind w:left="420" w:firstLine="5"/>
    </w:pPr>
    <w:rPr>
      <w:rFonts w:ascii="Courier New" w:hAnsi="Courier New"/>
      <w:sz w:val="18"/>
    </w:rPr>
  </w:style>
  <w:style w:type="paragraph" w:customStyle="1" w:styleId="a1">
    <w:name w:val="中圆点项目符号"/>
    <w:basedOn w:val="a3"/>
    <w:autoRedefine/>
    <w:rsid w:val="003C54C6"/>
    <w:pPr>
      <w:numPr>
        <w:numId w:val="26"/>
      </w:numPr>
    </w:pPr>
  </w:style>
  <w:style w:type="table" w:styleId="affa">
    <w:name w:val="Table Grid"/>
    <w:basedOn w:val="a5"/>
    <w:rsid w:val="00F207ED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题注 Char"/>
    <w:basedOn w:val="a4"/>
    <w:link w:val="affb"/>
    <w:rsid w:val="006524C6"/>
    <w:rPr>
      <w:rFonts w:eastAsia="宋体"/>
      <w:sz w:val="18"/>
      <w:lang w:val="en-US" w:eastAsia="zh-CN" w:bidi="ar-SA"/>
    </w:rPr>
  </w:style>
  <w:style w:type="paragraph" w:styleId="affb">
    <w:name w:val="caption"/>
    <w:link w:val="Char0"/>
    <w:qFormat/>
    <w:rsid w:val="006524C6"/>
    <w:pPr>
      <w:spacing w:before="120" w:after="120"/>
      <w:jc w:val="center"/>
    </w:pPr>
    <w:rPr>
      <w:sz w:val="18"/>
    </w:rPr>
  </w:style>
  <w:style w:type="character" w:styleId="affc">
    <w:name w:val="Emphasis"/>
    <w:basedOn w:val="a4"/>
    <w:qFormat/>
    <w:rsid w:val="00E8484B"/>
    <w:rPr>
      <w:i w:val="0"/>
      <w:iCs w:val="0"/>
      <w:color w:val="CC0000"/>
    </w:rPr>
  </w:style>
  <w:style w:type="paragraph" w:styleId="affd">
    <w:name w:val="Balloon Text"/>
    <w:basedOn w:val="a3"/>
    <w:link w:val="Char1"/>
    <w:rsid w:val="00DF060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4"/>
    <w:link w:val="affd"/>
    <w:rsid w:val="00DF060A"/>
    <w:rPr>
      <w:kern w:val="2"/>
      <w:sz w:val="18"/>
      <w:szCs w:val="18"/>
    </w:rPr>
  </w:style>
  <w:style w:type="paragraph" w:customStyle="1" w:styleId="Char2">
    <w:name w:val="注意 Char"/>
    <w:basedOn w:val="a3"/>
    <w:link w:val="CharChar"/>
    <w:autoRedefine/>
    <w:qFormat/>
    <w:rsid w:val="008503C5"/>
    <w:pPr>
      <w:spacing w:before="120" w:after="120"/>
      <w:ind w:left="425" w:right="425" w:firstLine="0"/>
    </w:pPr>
    <w:rPr>
      <w:rFonts w:asciiTheme="minorHAnsi" w:eastAsia="楷体" w:hAnsiTheme="minorHAnsi" w:cstheme="minorBidi"/>
    </w:rPr>
  </w:style>
  <w:style w:type="character" w:customStyle="1" w:styleId="CharChar">
    <w:name w:val="注意 Char Char"/>
    <w:basedOn w:val="a4"/>
    <w:link w:val="Char2"/>
    <w:rsid w:val="008503C5"/>
    <w:rPr>
      <w:rFonts w:asciiTheme="minorHAnsi" w:eastAsia="楷体" w:hAnsiTheme="minorHAnsi" w:cstheme="minorBidi"/>
      <w:kern w:val="2"/>
      <w:sz w:val="21"/>
      <w:szCs w:val="21"/>
    </w:rPr>
  </w:style>
  <w:style w:type="paragraph" w:styleId="affe">
    <w:name w:val="Normal (Web)"/>
    <w:basedOn w:val="a3"/>
    <w:uiPriority w:val="99"/>
    <w:unhideWhenUsed/>
    <w:rsid w:val="009672FC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下空半行 Char"/>
    <w:basedOn w:val="a4"/>
    <w:link w:val="af6"/>
    <w:rsid w:val="00676F91"/>
    <w:rPr>
      <w:kern w:val="2"/>
      <w:sz w:val="21"/>
    </w:rPr>
  </w:style>
  <w:style w:type="paragraph" w:styleId="afff">
    <w:name w:val="endnote text"/>
    <w:basedOn w:val="a3"/>
    <w:link w:val="Char3"/>
    <w:rsid w:val="002E6424"/>
    <w:pPr>
      <w:jc w:val="left"/>
    </w:pPr>
  </w:style>
  <w:style w:type="character" w:customStyle="1" w:styleId="Char3">
    <w:name w:val="尾注文本 Char"/>
    <w:basedOn w:val="a4"/>
    <w:link w:val="afff"/>
    <w:rsid w:val="002E6424"/>
    <w:rPr>
      <w:kern w:val="2"/>
      <w:sz w:val="21"/>
      <w:szCs w:val="21"/>
    </w:rPr>
  </w:style>
  <w:style w:type="character" w:styleId="afff0">
    <w:name w:val="endnote reference"/>
    <w:basedOn w:val="a4"/>
    <w:rsid w:val="002E6424"/>
    <w:rPr>
      <w:vertAlign w:val="superscript"/>
    </w:rPr>
  </w:style>
  <w:style w:type="paragraph" w:styleId="afff1">
    <w:name w:val="footnote text"/>
    <w:basedOn w:val="a3"/>
    <w:link w:val="Char4"/>
    <w:rsid w:val="002E6424"/>
    <w:pPr>
      <w:jc w:val="left"/>
    </w:pPr>
    <w:rPr>
      <w:sz w:val="18"/>
      <w:szCs w:val="18"/>
    </w:rPr>
  </w:style>
  <w:style w:type="character" w:customStyle="1" w:styleId="Char4">
    <w:name w:val="脚注文本 Char"/>
    <w:basedOn w:val="a4"/>
    <w:link w:val="afff1"/>
    <w:rsid w:val="002E6424"/>
    <w:rPr>
      <w:kern w:val="2"/>
      <w:sz w:val="18"/>
      <w:szCs w:val="18"/>
    </w:rPr>
  </w:style>
  <w:style w:type="character" w:styleId="afff2">
    <w:name w:val="footnote reference"/>
    <w:basedOn w:val="a4"/>
    <w:rsid w:val="002E64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AC849-76CC-47B6-8020-818DA1F5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VB程序设计模板.dot</Template>
  <TotalTime>1639</TotalTime>
  <Pages>1</Pages>
  <Words>30</Words>
  <Characters>177</Characters>
  <Application>Microsoft Office Word</Application>
  <DocSecurity>0</DocSecurity>
  <Lines>1</Lines>
  <Paragraphs>1</Paragraphs>
  <ScaleCrop>false</ScaleCrop>
  <Company>khp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746</cp:revision>
  <dcterms:created xsi:type="dcterms:W3CDTF">2014-10-24T07:57:00Z</dcterms:created>
  <dcterms:modified xsi:type="dcterms:W3CDTF">2015-10-03T05:13:00Z</dcterms:modified>
</cp:coreProperties>
</file>